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62"/>
        <w:gridCol w:w="2494"/>
        <w:gridCol w:w="4517"/>
        <w:gridCol w:w="1662"/>
      </w:tblGrid>
      <w:tr w:rsidR="00B60E21" w:rsidRPr="005457E5" w14:paraId="120053AF" w14:textId="77777777" w:rsidTr="003644FF">
        <w:tc>
          <w:tcPr>
            <w:tcW w:w="862" w:type="dxa"/>
            <w:shd w:val="clear" w:color="auto" w:fill="FFFFFF" w:themeFill="background1"/>
          </w:tcPr>
          <w:p w14:paraId="3F146309" w14:textId="77777777" w:rsidR="00B60E21" w:rsidRPr="005457E5" w:rsidRDefault="00B60E21" w:rsidP="00CE40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 w:colFirst="0" w:colLast="3"/>
            <w:r>
              <w:rPr>
                <w:sz w:val="22"/>
                <w:szCs w:val="22"/>
              </w:rPr>
              <w:t>15</w:t>
            </w:r>
          </w:p>
        </w:tc>
        <w:tc>
          <w:tcPr>
            <w:tcW w:w="2494" w:type="dxa"/>
            <w:shd w:val="clear" w:color="auto" w:fill="FFFFFF" w:themeFill="background1"/>
          </w:tcPr>
          <w:p w14:paraId="0C282637" w14:textId="77777777" w:rsidR="00B60E21" w:rsidRPr="005457E5" w:rsidRDefault="00B60E21" w:rsidP="00CE40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457E5">
              <w:rPr>
                <w:sz w:val="22"/>
                <w:szCs w:val="22"/>
              </w:rPr>
              <w:t>CENRACE</w:t>
            </w:r>
          </w:p>
        </w:tc>
        <w:tc>
          <w:tcPr>
            <w:tcW w:w="4517" w:type="dxa"/>
            <w:shd w:val="clear" w:color="auto" w:fill="FFFFFF" w:themeFill="background1"/>
          </w:tcPr>
          <w:p w14:paraId="7B4ECC91" w14:textId="77777777" w:rsidR="00B60E21" w:rsidRDefault="00B60E21" w:rsidP="00CE4058">
            <w:pPr>
              <w:pStyle w:val="NormalWeb"/>
              <w:spacing w:before="0" w:beforeAutospacing="0" w:after="0" w:afterAutospacing="0"/>
              <w:ind w:left="590" w:hanging="540"/>
              <w:rPr>
                <w:sz w:val="22"/>
                <w:szCs w:val="22"/>
              </w:rPr>
            </w:pPr>
            <w:r w:rsidRPr="005457E5">
              <w:rPr>
                <w:sz w:val="22"/>
                <w:szCs w:val="22"/>
              </w:rPr>
              <w:t>CENRAC</w:t>
            </w:r>
            <w:r>
              <w:rPr>
                <w:sz w:val="22"/>
                <w:szCs w:val="22"/>
              </w:rPr>
              <w:t xml:space="preserve">E DA Race Code </w:t>
            </w:r>
          </w:p>
          <w:p w14:paraId="190AC68C" w14:textId="77777777" w:rsidR="00B60E21" w:rsidRDefault="00B60E21" w:rsidP="00CE4058">
            <w:pPr>
              <w:pStyle w:val="NormalWeb"/>
              <w:spacing w:before="0" w:beforeAutospacing="0" w:after="0" w:afterAutospacing="0"/>
              <w:ind w:left="590" w:hanging="5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RECODE of QRACE</w:t>
            </w:r>
            <w:proofErr w:type="gramStart"/>
            <w:r>
              <w:rPr>
                <w:b/>
                <w:sz w:val="22"/>
                <w:szCs w:val="22"/>
              </w:rPr>
              <w:t>1..</w:t>
            </w:r>
            <w:proofErr w:type="gramEnd"/>
            <w:r>
              <w:rPr>
                <w:b/>
                <w:sz w:val="22"/>
                <w:szCs w:val="22"/>
              </w:rPr>
              <w:t xml:space="preserve"> QRACE8</w:t>
            </w:r>
          </w:p>
          <w:p w14:paraId="4D6FA3AD" w14:textId="77777777" w:rsidR="00B60E21" w:rsidRPr="009A4B6C" w:rsidRDefault="00B60E21" w:rsidP="00CE4058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Note: this table was created with the program in §</w:t>
            </w:r>
            <w:r>
              <w:rPr>
                <w:b/>
                <w:i/>
                <w:sz w:val="22"/>
                <w:szCs w:val="22"/>
              </w:rPr>
              <w:fldChar w:fldCharType="begin"/>
            </w:r>
            <w:r>
              <w:rPr>
                <w:b/>
                <w:i/>
                <w:sz w:val="22"/>
                <w:szCs w:val="22"/>
              </w:rPr>
              <w:instrText xml:space="preserve"> REF _Ref488649030 \r \h  \* MERGEFORMAT </w:instrText>
            </w:r>
            <w:r>
              <w:rPr>
                <w:b/>
                <w:i/>
                <w:sz w:val="22"/>
                <w:szCs w:val="22"/>
              </w:rPr>
            </w:r>
            <w:r>
              <w:rPr>
                <w:b/>
                <w:i/>
                <w:sz w:val="22"/>
                <w:szCs w:val="22"/>
              </w:rPr>
              <w:fldChar w:fldCharType="separate"/>
            </w:r>
            <w:r>
              <w:rPr>
                <w:b/>
                <w:i/>
                <w:sz w:val="22"/>
                <w:szCs w:val="22"/>
              </w:rPr>
              <w:t>9.1</w:t>
            </w:r>
            <w:r>
              <w:rPr>
                <w:b/>
                <w:i/>
                <w:sz w:val="22"/>
                <w:szCs w:val="22"/>
              </w:rPr>
              <w:fldChar w:fldCharType="end"/>
            </w:r>
          </w:p>
        </w:tc>
        <w:tc>
          <w:tcPr>
            <w:tcW w:w="1662" w:type="dxa"/>
            <w:shd w:val="clear" w:color="auto" w:fill="FFFFFF" w:themeFill="background1"/>
          </w:tcPr>
          <w:p w14:paraId="4EE7143D" w14:textId="77777777" w:rsidR="00B60E21" w:rsidRPr="005457E5" w:rsidRDefault="00B60E21" w:rsidP="00CE40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INTEGER</w:t>
            </w:r>
            <w:r w:rsidRPr="005457E5">
              <w:t xml:space="preserve"> </w:t>
            </w:r>
            <w:r w:rsidRPr="005457E5">
              <w:rPr>
                <w:sz w:val="22"/>
                <w:szCs w:val="22"/>
              </w:rPr>
              <w:t>(3)</w:t>
            </w:r>
          </w:p>
        </w:tc>
      </w:tr>
      <w:tr w:rsidR="00B60E21" w:rsidRPr="005457E5" w14:paraId="5256BCED" w14:textId="77777777" w:rsidTr="003644FF">
        <w:tc>
          <w:tcPr>
            <w:tcW w:w="862" w:type="dxa"/>
            <w:shd w:val="clear" w:color="auto" w:fill="FFFFFF" w:themeFill="background1"/>
          </w:tcPr>
          <w:p w14:paraId="31972D2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FABFD1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418757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001 = White</w:t>
            </w:r>
          </w:p>
        </w:tc>
        <w:tc>
          <w:tcPr>
            <w:tcW w:w="1662" w:type="dxa"/>
            <w:shd w:val="clear" w:color="auto" w:fill="FFFFFF" w:themeFill="background1"/>
          </w:tcPr>
          <w:p w14:paraId="495EBBC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BA6A49" w14:textId="77777777" w:rsidTr="003644FF">
        <w:tc>
          <w:tcPr>
            <w:tcW w:w="862" w:type="dxa"/>
            <w:shd w:val="clear" w:color="auto" w:fill="FFFFFF" w:themeFill="background1"/>
          </w:tcPr>
          <w:p w14:paraId="649A9EB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AC7014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F881EB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002 = Hispanic</w:t>
            </w:r>
          </w:p>
        </w:tc>
        <w:tc>
          <w:tcPr>
            <w:tcW w:w="1662" w:type="dxa"/>
            <w:shd w:val="clear" w:color="auto" w:fill="FFFFFF" w:themeFill="background1"/>
          </w:tcPr>
          <w:p w14:paraId="040F0EE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0FFF8D" w14:textId="77777777" w:rsidTr="003644FF">
        <w:tc>
          <w:tcPr>
            <w:tcW w:w="862" w:type="dxa"/>
            <w:shd w:val="clear" w:color="auto" w:fill="FFFFFF" w:themeFill="background1"/>
          </w:tcPr>
          <w:p w14:paraId="1A8C543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488098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1E1DBA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003 = White Hispanic</w:t>
            </w:r>
          </w:p>
        </w:tc>
        <w:tc>
          <w:tcPr>
            <w:tcW w:w="1662" w:type="dxa"/>
            <w:shd w:val="clear" w:color="auto" w:fill="FFFFFF" w:themeFill="background1"/>
          </w:tcPr>
          <w:p w14:paraId="10B37EB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9DEF4D" w14:textId="77777777" w:rsidTr="003644FF">
        <w:tc>
          <w:tcPr>
            <w:tcW w:w="862" w:type="dxa"/>
            <w:shd w:val="clear" w:color="auto" w:fill="FFFFFF" w:themeFill="background1"/>
          </w:tcPr>
          <w:p w14:paraId="6DCBA75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8E00D7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670C20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004 = Black</w:t>
            </w:r>
          </w:p>
        </w:tc>
        <w:tc>
          <w:tcPr>
            <w:tcW w:w="1662" w:type="dxa"/>
            <w:shd w:val="clear" w:color="auto" w:fill="FFFFFF" w:themeFill="background1"/>
          </w:tcPr>
          <w:p w14:paraId="2ED06AC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BAA674A" w14:textId="77777777" w:rsidTr="003644FF">
        <w:tc>
          <w:tcPr>
            <w:tcW w:w="862" w:type="dxa"/>
            <w:shd w:val="clear" w:color="auto" w:fill="FFFFFF" w:themeFill="background1"/>
          </w:tcPr>
          <w:p w14:paraId="21F212A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EC139B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5CF5CF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005 = White Black</w:t>
            </w:r>
          </w:p>
        </w:tc>
        <w:tc>
          <w:tcPr>
            <w:tcW w:w="1662" w:type="dxa"/>
            <w:shd w:val="clear" w:color="auto" w:fill="FFFFFF" w:themeFill="background1"/>
          </w:tcPr>
          <w:p w14:paraId="6F2F7BB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12BCE9E" w14:textId="77777777" w:rsidTr="003644FF">
        <w:tc>
          <w:tcPr>
            <w:tcW w:w="862" w:type="dxa"/>
            <w:shd w:val="clear" w:color="auto" w:fill="FFFFFF" w:themeFill="background1"/>
          </w:tcPr>
          <w:p w14:paraId="234937C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AECD7F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B259A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006 = Hispanic Black</w:t>
            </w:r>
          </w:p>
        </w:tc>
        <w:tc>
          <w:tcPr>
            <w:tcW w:w="1662" w:type="dxa"/>
            <w:shd w:val="clear" w:color="auto" w:fill="FFFFFF" w:themeFill="background1"/>
          </w:tcPr>
          <w:p w14:paraId="6CA92CE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B273CF7" w14:textId="77777777" w:rsidTr="003644FF">
        <w:tc>
          <w:tcPr>
            <w:tcW w:w="862" w:type="dxa"/>
            <w:shd w:val="clear" w:color="auto" w:fill="FFFFFF" w:themeFill="background1"/>
          </w:tcPr>
          <w:p w14:paraId="78A2484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4BAE30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0A4F98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007 = White Hispanic Black</w:t>
            </w:r>
          </w:p>
        </w:tc>
        <w:tc>
          <w:tcPr>
            <w:tcW w:w="1662" w:type="dxa"/>
            <w:shd w:val="clear" w:color="auto" w:fill="FFFFFF" w:themeFill="background1"/>
          </w:tcPr>
          <w:p w14:paraId="2405BCC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D1F3215" w14:textId="77777777" w:rsidTr="003644FF">
        <w:tc>
          <w:tcPr>
            <w:tcW w:w="862" w:type="dxa"/>
            <w:shd w:val="clear" w:color="auto" w:fill="FFFFFF" w:themeFill="background1"/>
          </w:tcPr>
          <w:p w14:paraId="7B5A851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AB036B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52F09D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008 =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898E89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AC5825D" w14:textId="77777777" w:rsidTr="003644FF">
        <w:tc>
          <w:tcPr>
            <w:tcW w:w="862" w:type="dxa"/>
            <w:shd w:val="clear" w:color="auto" w:fill="FFFFFF" w:themeFill="background1"/>
          </w:tcPr>
          <w:p w14:paraId="40D131E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47583A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B4871B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009 = White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454031D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30EF5DC" w14:textId="77777777" w:rsidTr="003644FF">
        <w:tc>
          <w:tcPr>
            <w:tcW w:w="862" w:type="dxa"/>
            <w:shd w:val="clear" w:color="auto" w:fill="FFFFFF" w:themeFill="background1"/>
          </w:tcPr>
          <w:p w14:paraId="1627018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172666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CCFF08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010 = Hispanic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04C881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B8E8CAA" w14:textId="77777777" w:rsidTr="003644FF">
        <w:tc>
          <w:tcPr>
            <w:tcW w:w="862" w:type="dxa"/>
            <w:shd w:val="clear" w:color="auto" w:fill="FFFFFF" w:themeFill="background1"/>
          </w:tcPr>
          <w:p w14:paraId="1FFAE8A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7BBAED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62EA6E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011 = White Hispanic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76C696A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89EC119" w14:textId="77777777" w:rsidTr="003644FF">
        <w:tc>
          <w:tcPr>
            <w:tcW w:w="862" w:type="dxa"/>
            <w:shd w:val="clear" w:color="auto" w:fill="FFFFFF" w:themeFill="background1"/>
          </w:tcPr>
          <w:p w14:paraId="66B7234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AD2677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4D80AF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012 = Black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3F28505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0576C6A" w14:textId="77777777" w:rsidTr="003644FF">
        <w:tc>
          <w:tcPr>
            <w:tcW w:w="862" w:type="dxa"/>
            <w:shd w:val="clear" w:color="auto" w:fill="FFFFFF" w:themeFill="background1"/>
          </w:tcPr>
          <w:p w14:paraId="4D6284F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794E4D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61C849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013 = White Black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0F1694C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D1D06BE" w14:textId="77777777" w:rsidTr="003644FF">
        <w:tc>
          <w:tcPr>
            <w:tcW w:w="862" w:type="dxa"/>
            <w:shd w:val="clear" w:color="auto" w:fill="FFFFFF" w:themeFill="background1"/>
          </w:tcPr>
          <w:p w14:paraId="64E7069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DF4678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433B6D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014 = Hispanic Black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7EFA8DC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DBF82CF" w14:textId="77777777" w:rsidTr="003644FF">
        <w:tc>
          <w:tcPr>
            <w:tcW w:w="862" w:type="dxa"/>
            <w:shd w:val="clear" w:color="auto" w:fill="FFFFFF" w:themeFill="background1"/>
          </w:tcPr>
          <w:p w14:paraId="0D989AF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27CC30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752B53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015 = White Hispanic Black Asian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3AFED85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1EA5679" w14:textId="77777777" w:rsidTr="003644FF">
        <w:tc>
          <w:tcPr>
            <w:tcW w:w="862" w:type="dxa"/>
            <w:shd w:val="clear" w:color="auto" w:fill="FFFFFF" w:themeFill="background1"/>
          </w:tcPr>
          <w:p w14:paraId="170A384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E1E105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267142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016 =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277C2D8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10A111D" w14:textId="77777777" w:rsidTr="003644FF">
        <w:tc>
          <w:tcPr>
            <w:tcW w:w="862" w:type="dxa"/>
            <w:shd w:val="clear" w:color="auto" w:fill="FFFFFF" w:themeFill="background1"/>
          </w:tcPr>
          <w:p w14:paraId="76044B0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DBF3B0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C48ACE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017 = White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1B1DCB3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8BD62A1" w14:textId="77777777" w:rsidTr="003644FF">
        <w:tc>
          <w:tcPr>
            <w:tcW w:w="862" w:type="dxa"/>
            <w:shd w:val="clear" w:color="auto" w:fill="FFFFFF" w:themeFill="background1"/>
          </w:tcPr>
          <w:p w14:paraId="5A3F635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CD310B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8343B7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018 = Hispanic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6D9B33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D5252C0" w14:textId="77777777" w:rsidTr="003644FF">
        <w:tc>
          <w:tcPr>
            <w:tcW w:w="862" w:type="dxa"/>
            <w:shd w:val="clear" w:color="auto" w:fill="FFFFFF" w:themeFill="background1"/>
          </w:tcPr>
          <w:p w14:paraId="247D9AE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1AD20D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9D06D3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019 = White Hispanic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7BFA531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58FD68C" w14:textId="77777777" w:rsidTr="003644FF">
        <w:tc>
          <w:tcPr>
            <w:tcW w:w="862" w:type="dxa"/>
            <w:shd w:val="clear" w:color="auto" w:fill="FFFFFF" w:themeFill="background1"/>
          </w:tcPr>
          <w:p w14:paraId="6A3D6EF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1D78E3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577B78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020 = Black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CC9D22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AFBE500" w14:textId="77777777" w:rsidTr="003644FF">
        <w:tc>
          <w:tcPr>
            <w:tcW w:w="862" w:type="dxa"/>
            <w:shd w:val="clear" w:color="auto" w:fill="FFFFFF" w:themeFill="background1"/>
          </w:tcPr>
          <w:p w14:paraId="4A266B2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EE8F2F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9BE7C2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021 = White Black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BAD860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D96AAB6" w14:textId="77777777" w:rsidTr="003644FF">
        <w:tc>
          <w:tcPr>
            <w:tcW w:w="862" w:type="dxa"/>
            <w:shd w:val="clear" w:color="auto" w:fill="FFFFFF" w:themeFill="background1"/>
          </w:tcPr>
          <w:p w14:paraId="2C8D3A3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0FE5A1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D4157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022 = Hispanic Black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7B47D3D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2EE1431" w14:textId="77777777" w:rsidTr="003644FF">
        <w:tc>
          <w:tcPr>
            <w:tcW w:w="862" w:type="dxa"/>
            <w:shd w:val="clear" w:color="auto" w:fill="FFFFFF" w:themeFill="background1"/>
          </w:tcPr>
          <w:p w14:paraId="681FC63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604B58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DB4CBB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023 = White Hispanic Black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3BF7225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A785938" w14:textId="77777777" w:rsidTr="003644FF">
        <w:tc>
          <w:tcPr>
            <w:tcW w:w="862" w:type="dxa"/>
            <w:shd w:val="clear" w:color="auto" w:fill="FFFFFF" w:themeFill="background1"/>
          </w:tcPr>
          <w:p w14:paraId="52895D7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AD2700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62063F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024 =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53A7767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65EEB7C" w14:textId="77777777" w:rsidTr="003644FF">
        <w:tc>
          <w:tcPr>
            <w:tcW w:w="862" w:type="dxa"/>
            <w:shd w:val="clear" w:color="auto" w:fill="FFFFFF" w:themeFill="background1"/>
          </w:tcPr>
          <w:p w14:paraId="560396B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2B95DA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C4B40A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025 = White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DFB8D0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EEA9F1D" w14:textId="77777777" w:rsidTr="003644FF">
        <w:tc>
          <w:tcPr>
            <w:tcW w:w="862" w:type="dxa"/>
            <w:shd w:val="clear" w:color="auto" w:fill="FFFFFF" w:themeFill="background1"/>
          </w:tcPr>
          <w:p w14:paraId="627CE41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C4628D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A9A3AB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026 = Hispanic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9CC552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E87D165" w14:textId="77777777" w:rsidTr="003644FF">
        <w:tc>
          <w:tcPr>
            <w:tcW w:w="862" w:type="dxa"/>
            <w:shd w:val="clear" w:color="auto" w:fill="FFFFFF" w:themeFill="background1"/>
          </w:tcPr>
          <w:p w14:paraId="69E70A5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F85115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EF6E6A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027 = White Hispanic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30FABF4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11CC9BE" w14:textId="77777777" w:rsidTr="003644FF">
        <w:tc>
          <w:tcPr>
            <w:tcW w:w="862" w:type="dxa"/>
            <w:shd w:val="clear" w:color="auto" w:fill="FFFFFF" w:themeFill="background1"/>
          </w:tcPr>
          <w:p w14:paraId="5B78CCA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45129D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C010B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028 = Black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7B4F6D3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B21B352" w14:textId="77777777" w:rsidTr="003644FF">
        <w:tc>
          <w:tcPr>
            <w:tcW w:w="862" w:type="dxa"/>
            <w:shd w:val="clear" w:color="auto" w:fill="FFFFFF" w:themeFill="background1"/>
          </w:tcPr>
          <w:p w14:paraId="387448E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01CA4D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5EBF84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029 = White Black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089FF25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73854E9" w14:textId="77777777" w:rsidTr="003644FF">
        <w:tc>
          <w:tcPr>
            <w:tcW w:w="862" w:type="dxa"/>
            <w:shd w:val="clear" w:color="auto" w:fill="FFFFFF" w:themeFill="background1"/>
          </w:tcPr>
          <w:p w14:paraId="56E9535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02E0E1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1DF3CA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030 = Hispanic Black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3C26CAA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5E33F08" w14:textId="77777777" w:rsidTr="003644FF">
        <w:tc>
          <w:tcPr>
            <w:tcW w:w="862" w:type="dxa"/>
            <w:shd w:val="clear" w:color="auto" w:fill="FFFFFF" w:themeFill="background1"/>
          </w:tcPr>
          <w:p w14:paraId="071E40F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EB01BA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521A52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031 = White Hispanic Black Asian AIAN</w:t>
            </w:r>
          </w:p>
        </w:tc>
        <w:tc>
          <w:tcPr>
            <w:tcW w:w="1662" w:type="dxa"/>
            <w:shd w:val="clear" w:color="auto" w:fill="FFFFFF" w:themeFill="background1"/>
          </w:tcPr>
          <w:p w14:paraId="66CA31B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E021A16" w14:textId="77777777" w:rsidTr="003644FF">
        <w:tc>
          <w:tcPr>
            <w:tcW w:w="862" w:type="dxa"/>
            <w:shd w:val="clear" w:color="auto" w:fill="FFFFFF" w:themeFill="background1"/>
          </w:tcPr>
          <w:p w14:paraId="29F5FD2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CFDCD0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FB0970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032 =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049E0A6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4FC4548" w14:textId="77777777" w:rsidTr="003644FF">
        <w:tc>
          <w:tcPr>
            <w:tcW w:w="862" w:type="dxa"/>
            <w:shd w:val="clear" w:color="auto" w:fill="FFFFFF" w:themeFill="background1"/>
          </w:tcPr>
          <w:p w14:paraId="71AFA3D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A2C835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8B832C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033 = White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6D807B0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0AD4B0" w14:textId="77777777" w:rsidTr="003644FF">
        <w:tc>
          <w:tcPr>
            <w:tcW w:w="862" w:type="dxa"/>
            <w:shd w:val="clear" w:color="auto" w:fill="FFFFFF" w:themeFill="background1"/>
          </w:tcPr>
          <w:p w14:paraId="0CFACCAD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0C8AC385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427B8169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034 = Hispanic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1720668C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08E26938" w14:textId="77777777" w:rsidTr="003644FF">
        <w:tc>
          <w:tcPr>
            <w:tcW w:w="862" w:type="dxa"/>
            <w:shd w:val="clear" w:color="auto" w:fill="FFFFFF" w:themeFill="background1"/>
          </w:tcPr>
          <w:p w14:paraId="278E36E3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15DC58DE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4149EB2E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035 = White Hispanic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4BD015D5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4A5694FF" w14:textId="77777777" w:rsidTr="003644FF">
        <w:tc>
          <w:tcPr>
            <w:tcW w:w="862" w:type="dxa"/>
            <w:shd w:val="clear" w:color="auto" w:fill="FFFFFF" w:themeFill="background1"/>
          </w:tcPr>
          <w:p w14:paraId="70EB3ED7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0BD6B279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468982E1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036 = Black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46ED10D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7B225EDD" w14:textId="77777777" w:rsidTr="003644FF">
        <w:tc>
          <w:tcPr>
            <w:tcW w:w="862" w:type="dxa"/>
            <w:shd w:val="clear" w:color="auto" w:fill="FFFFFF" w:themeFill="background1"/>
          </w:tcPr>
          <w:p w14:paraId="769EDA1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21B44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30E788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037 = White Black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0D33111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FE902FE" w14:textId="77777777" w:rsidTr="003644FF">
        <w:tc>
          <w:tcPr>
            <w:tcW w:w="862" w:type="dxa"/>
            <w:shd w:val="clear" w:color="auto" w:fill="FFFFFF" w:themeFill="background1"/>
          </w:tcPr>
          <w:p w14:paraId="709E2C2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F100B4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58CED5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038 = Hispanic Black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A7B1BD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9029FE0" w14:textId="77777777" w:rsidTr="003644FF">
        <w:tc>
          <w:tcPr>
            <w:tcW w:w="862" w:type="dxa"/>
            <w:shd w:val="clear" w:color="auto" w:fill="FFFFFF" w:themeFill="background1"/>
          </w:tcPr>
          <w:p w14:paraId="3924A0F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D4003A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BD8713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039 = White Hispanic Black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97CEFA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6322DF" w14:textId="77777777" w:rsidTr="003644FF">
        <w:tc>
          <w:tcPr>
            <w:tcW w:w="862" w:type="dxa"/>
            <w:shd w:val="clear" w:color="auto" w:fill="FFFFFF" w:themeFill="background1"/>
          </w:tcPr>
          <w:p w14:paraId="34BC35C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368189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B84380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040 =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5A65BF2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3C6398C" w14:textId="77777777" w:rsidTr="003644FF">
        <w:tc>
          <w:tcPr>
            <w:tcW w:w="862" w:type="dxa"/>
            <w:shd w:val="clear" w:color="auto" w:fill="FFFFFF" w:themeFill="background1"/>
          </w:tcPr>
          <w:p w14:paraId="523D877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D830B3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7522A2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041 = White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3627E69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98337CC" w14:textId="77777777" w:rsidTr="003644FF">
        <w:tc>
          <w:tcPr>
            <w:tcW w:w="862" w:type="dxa"/>
            <w:shd w:val="clear" w:color="auto" w:fill="FFFFFF" w:themeFill="background1"/>
          </w:tcPr>
          <w:p w14:paraId="569A920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2E07B5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E8BB4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042 = Hispanic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13658A9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28007E4" w14:textId="77777777" w:rsidTr="003644FF">
        <w:tc>
          <w:tcPr>
            <w:tcW w:w="862" w:type="dxa"/>
            <w:shd w:val="clear" w:color="auto" w:fill="FFFFFF" w:themeFill="background1"/>
          </w:tcPr>
          <w:p w14:paraId="7A005EA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B3B384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9EBDEE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043 = White Hispanic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58D22FC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4F8A5A2" w14:textId="77777777" w:rsidTr="003644FF">
        <w:tc>
          <w:tcPr>
            <w:tcW w:w="862" w:type="dxa"/>
            <w:shd w:val="clear" w:color="auto" w:fill="FFFFFF" w:themeFill="background1"/>
          </w:tcPr>
          <w:p w14:paraId="54BB6F7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5AF5C6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378BC2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044 = Black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69D6EAC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2DAD90A" w14:textId="77777777" w:rsidTr="003644FF">
        <w:tc>
          <w:tcPr>
            <w:tcW w:w="862" w:type="dxa"/>
            <w:shd w:val="clear" w:color="auto" w:fill="FFFFFF" w:themeFill="background1"/>
          </w:tcPr>
          <w:p w14:paraId="01F7288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1DB3D8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2D4468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045 = White Black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34A180E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42063B4" w14:textId="77777777" w:rsidTr="003644FF">
        <w:tc>
          <w:tcPr>
            <w:tcW w:w="862" w:type="dxa"/>
            <w:shd w:val="clear" w:color="auto" w:fill="FFFFFF" w:themeFill="background1"/>
          </w:tcPr>
          <w:p w14:paraId="10C5142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3A3B70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AB12F4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046 = Hispanic Black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A6EB4F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095367" w14:textId="77777777" w:rsidTr="003644FF">
        <w:tc>
          <w:tcPr>
            <w:tcW w:w="862" w:type="dxa"/>
            <w:shd w:val="clear" w:color="auto" w:fill="FFFFFF" w:themeFill="background1"/>
          </w:tcPr>
          <w:p w14:paraId="199DEEA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AD90C5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3BACAE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047 = White Hispanic Black Asian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4007F33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BA93056" w14:textId="77777777" w:rsidTr="003644FF">
        <w:tc>
          <w:tcPr>
            <w:tcW w:w="862" w:type="dxa"/>
            <w:shd w:val="clear" w:color="auto" w:fill="FFFFFF" w:themeFill="background1"/>
          </w:tcPr>
          <w:p w14:paraId="5CD15D8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6FDC5F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0A1020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048 =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BD7AA3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B001016" w14:textId="77777777" w:rsidTr="003644FF">
        <w:tc>
          <w:tcPr>
            <w:tcW w:w="862" w:type="dxa"/>
            <w:shd w:val="clear" w:color="auto" w:fill="FFFFFF" w:themeFill="background1"/>
          </w:tcPr>
          <w:p w14:paraId="74B0037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F82F81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E73E21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049 = White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3EB6845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4805738" w14:textId="77777777" w:rsidTr="003644FF">
        <w:tc>
          <w:tcPr>
            <w:tcW w:w="862" w:type="dxa"/>
            <w:shd w:val="clear" w:color="auto" w:fill="FFFFFF" w:themeFill="background1"/>
          </w:tcPr>
          <w:p w14:paraId="4C76205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AC294D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5D619D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050 = Hispanic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41AAE78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72082D6" w14:textId="77777777" w:rsidTr="003644FF">
        <w:tc>
          <w:tcPr>
            <w:tcW w:w="862" w:type="dxa"/>
            <w:shd w:val="clear" w:color="auto" w:fill="FFFFFF" w:themeFill="background1"/>
          </w:tcPr>
          <w:p w14:paraId="5A9ED5E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A80377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3DB929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051 = White Hispanic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5993689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42023B5" w14:textId="77777777" w:rsidTr="003644FF">
        <w:tc>
          <w:tcPr>
            <w:tcW w:w="862" w:type="dxa"/>
            <w:shd w:val="clear" w:color="auto" w:fill="FFFFFF" w:themeFill="background1"/>
          </w:tcPr>
          <w:p w14:paraId="054809A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7A6670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5CBC6A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052 = Black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759083E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0D0E7D7" w14:textId="77777777" w:rsidTr="003644FF">
        <w:tc>
          <w:tcPr>
            <w:tcW w:w="862" w:type="dxa"/>
            <w:shd w:val="clear" w:color="auto" w:fill="FFFFFF" w:themeFill="background1"/>
          </w:tcPr>
          <w:p w14:paraId="2006AFF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B9A89E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2AA1D1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053 = White Black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432AECF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BE66B18" w14:textId="77777777" w:rsidTr="003644FF">
        <w:tc>
          <w:tcPr>
            <w:tcW w:w="862" w:type="dxa"/>
            <w:shd w:val="clear" w:color="auto" w:fill="FFFFFF" w:themeFill="background1"/>
          </w:tcPr>
          <w:p w14:paraId="495AFA7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247C5D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67E2A7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054 = Hispanic Black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4130E5A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C4C2B27" w14:textId="77777777" w:rsidTr="003644FF">
        <w:tc>
          <w:tcPr>
            <w:tcW w:w="862" w:type="dxa"/>
            <w:shd w:val="clear" w:color="auto" w:fill="FFFFFF" w:themeFill="background1"/>
          </w:tcPr>
          <w:p w14:paraId="21A7392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74796C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07050C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055 = White Hispanic Black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6FD8694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EABF421" w14:textId="77777777" w:rsidTr="003644FF">
        <w:tc>
          <w:tcPr>
            <w:tcW w:w="862" w:type="dxa"/>
            <w:shd w:val="clear" w:color="auto" w:fill="FFFFFF" w:themeFill="background1"/>
          </w:tcPr>
          <w:p w14:paraId="7120528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00A08D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C00E76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056 =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69BA646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593F6FB" w14:textId="77777777" w:rsidTr="003644FF">
        <w:tc>
          <w:tcPr>
            <w:tcW w:w="862" w:type="dxa"/>
            <w:shd w:val="clear" w:color="auto" w:fill="FFFFFF" w:themeFill="background1"/>
          </w:tcPr>
          <w:p w14:paraId="15C16ED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8C68B5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3DD7DC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057 = White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532DF81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6EA6D03" w14:textId="77777777" w:rsidTr="003644FF">
        <w:tc>
          <w:tcPr>
            <w:tcW w:w="862" w:type="dxa"/>
            <w:shd w:val="clear" w:color="auto" w:fill="FFFFFF" w:themeFill="background1"/>
          </w:tcPr>
          <w:p w14:paraId="3876C67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FA971F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284FDC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058 = Hispanic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23094D6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3D6B41E" w14:textId="77777777" w:rsidTr="003644FF">
        <w:tc>
          <w:tcPr>
            <w:tcW w:w="862" w:type="dxa"/>
            <w:shd w:val="clear" w:color="auto" w:fill="FFFFFF" w:themeFill="background1"/>
          </w:tcPr>
          <w:p w14:paraId="5A64DFB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AE717D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E8B75D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059 = White Hispanic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0733A89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1881EBC" w14:textId="77777777" w:rsidTr="003644FF">
        <w:tc>
          <w:tcPr>
            <w:tcW w:w="862" w:type="dxa"/>
            <w:shd w:val="clear" w:color="auto" w:fill="FFFFFF" w:themeFill="background1"/>
          </w:tcPr>
          <w:p w14:paraId="3EC8BCE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603301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3581A0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060 = Black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55EC33B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C94DEA" w14:textId="77777777" w:rsidTr="003644FF">
        <w:tc>
          <w:tcPr>
            <w:tcW w:w="862" w:type="dxa"/>
            <w:shd w:val="clear" w:color="auto" w:fill="FFFFFF" w:themeFill="background1"/>
          </w:tcPr>
          <w:p w14:paraId="3E1001C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721870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C4555C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061 = White Black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7AF7BAE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5FC3F28" w14:textId="77777777" w:rsidTr="003644FF">
        <w:tc>
          <w:tcPr>
            <w:tcW w:w="862" w:type="dxa"/>
            <w:shd w:val="clear" w:color="auto" w:fill="FFFFFF" w:themeFill="background1"/>
          </w:tcPr>
          <w:p w14:paraId="21BECD5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FD9744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44F900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062 = Hispanic Black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3B563A0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EB46F69" w14:textId="77777777" w:rsidTr="003644FF">
        <w:tc>
          <w:tcPr>
            <w:tcW w:w="862" w:type="dxa"/>
            <w:shd w:val="clear" w:color="auto" w:fill="FFFFFF" w:themeFill="background1"/>
          </w:tcPr>
          <w:p w14:paraId="690FD8F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0036A4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E0FF00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063 = White Hispanic Black Asian AIAN MENA</w:t>
            </w:r>
          </w:p>
        </w:tc>
        <w:tc>
          <w:tcPr>
            <w:tcW w:w="1662" w:type="dxa"/>
            <w:shd w:val="clear" w:color="auto" w:fill="FFFFFF" w:themeFill="background1"/>
          </w:tcPr>
          <w:p w14:paraId="0477B05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3D33F8B" w14:textId="77777777" w:rsidTr="003644FF">
        <w:tc>
          <w:tcPr>
            <w:tcW w:w="862" w:type="dxa"/>
            <w:shd w:val="clear" w:color="auto" w:fill="FFFFFF" w:themeFill="background1"/>
          </w:tcPr>
          <w:p w14:paraId="6B231AB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CC5876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0E90E1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064 =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7CDF8E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A6EFE34" w14:textId="77777777" w:rsidTr="003644FF">
        <w:tc>
          <w:tcPr>
            <w:tcW w:w="862" w:type="dxa"/>
            <w:shd w:val="clear" w:color="auto" w:fill="FFFFFF" w:themeFill="background1"/>
          </w:tcPr>
          <w:p w14:paraId="5A39734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90745D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70F145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065 = White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88BE8C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1D483EC" w14:textId="77777777" w:rsidTr="003644FF">
        <w:tc>
          <w:tcPr>
            <w:tcW w:w="862" w:type="dxa"/>
            <w:shd w:val="clear" w:color="auto" w:fill="FFFFFF" w:themeFill="background1"/>
          </w:tcPr>
          <w:p w14:paraId="7F1AE2E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580E70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D2CE43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066 = Hispanic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E3C13E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2D23218" w14:textId="77777777" w:rsidTr="003644FF">
        <w:tc>
          <w:tcPr>
            <w:tcW w:w="862" w:type="dxa"/>
            <w:shd w:val="clear" w:color="auto" w:fill="FFFFFF" w:themeFill="background1"/>
          </w:tcPr>
          <w:p w14:paraId="70D5CA0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4B356F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F1C0A0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067 = White Hispanic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1B9DFF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7E422E" w14:textId="77777777" w:rsidTr="003644FF">
        <w:tc>
          <w:tcPr>
            <w:tcW w:w="862" w:type="dxa"/>
            <w:shd w:val="clear" w:color="auto" w:fill="FFFFFF" w:themeFill="background1"/>
          </w:tcPr>
          <w:p w14:paraId="54D8861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19C926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EAA0BF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068 = Black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C997DD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3784F24" w14:textId="77777777" w:rsidTr="003644FF">
        <w:tc>
          <w:tcPr>
            <w:tcW w:w="862" w:type="dxa"/>
            <w:shd w:val="clear" w:color="auto" w:fill="FFFFFF" w:themeFill="background1"/>
          </w:tcPr>
          <w:p w14:paraId="51BDAFB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50A9A2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2C8BD7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069 = White Black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A1A068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DE8A994" w14:textId="77777777" w:rsidTr="003644FF">
        <w:tc>
          <w:tcPr>
            <w:tcW w:w="862" w:type="dxa"/>
            <w:shd w:val="clear" w:color="auto" w:fill="FFFFFF" w:themeFill="background1"/>
          </w:tcPr>
          <w:p w14:paraId="2980EE7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2495BF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35AF66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070 = Hispanic Black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3AC23D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923E8E" w14:textId="77777777" w:rsidTr="003644FF">
        <w:tc>
          <w:tcPr>
            <w:tcW w:w="862" w:type="dxa"/>
            <w:shd w:val="clear" w:color="auto" w:fill="FFFFFF" w:themeFill="background1"/>
          </w:tcPr>
          <w:p w14:paraId="11BE79D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356111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7DA783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071 = White Hispanic Black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342E68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9FAF2C2" w14:textId="77777777" w:rsidTr="003644FF">
        <w:tc>
          <w:tcPr>
            <w:tcW w:w="862" w:type="dxa"/>
            <w:shd w:val="clear" w:color="auto" w:fill="FFFFFF" w:themeFill="background1"/>
          </w:tcPr>
          <w:p w14:paraId="5D7696F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98985B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BDBF2C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072 =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FFEB88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369A83E" w14:textId="77777777" w:rsidTr="003644FF">
        <w:tc>
          <w:tcPr>
            <w:tcW w:w="862" w:type="dxa"/>
            <w:shd w:val="clear" w:color="auto" w:fill="FFFFFF" w:themeFill="background1"/>
          </w:tcPr>
          <w:p w14:paraId="3B3FC7C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8E00C3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4060A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073 = White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4EC9EBD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07D67C2" w14:textId="77777777" w:rsidTr="003644FF">
        <w:tc>
          <w:tcPr>
            <w:tcW w:w="862" w:type="dxa"/>
            <w:shd w:val="clear" w:color="auto" w:fill="FFFFFF" w:themeFill="background1"/>
          </w:tcPr>
          <w:p w14:paraId="7768262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18C283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8EEB60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074 = Hispanic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8CAA08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EF357B4" w14:textId="77777777" w:rsidTr="003644FF">
        <w:tc>
          <w:tcPr>
            <w:tcW w:w="862" w:type="dxa"/>
            <w:shd w:val="clear" w:color="auto" w:fill="FFFFFF" w:themeFill="background1"/>
          </w:tcPr>
          <w:p w14:paraId="26025BF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38EC81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79E8DB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075 = White Hispanic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8AEA4C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D32779D" w14:textId="77777777" w:rsidTr="003644FF">
        <w:tc>
          <w:tcPr>
            <w:tcW w:w="862" w:type="dxa"/>
            <w:shd w:val="clear" w:color="auto" w:fill="FFFFFF" w:themeFill="background1"/>
          </w:tcPr>
          <w:p w14:paraId="38787B4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11DC89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EA5A12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076 = Black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324FE0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B1169CC" w14:textId="77777777" w:rsidTr="003644FF">
        <w:tc>
          <w:tcPr>
            <w:tcW w:w="862" w:type="dxa"/>
            <w:shd w:val="clear" w:color="auto" w:fill="FFFFFF" w:themeFill="background1"/>
          </w:tcPr>
          <w:p w14:paraId="34237B6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0430A0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6E5351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077 = White Black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2329F2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BEC7725" w14:textId="77777777" w:rsidTr="003644FF">
        <w:tc>
          <w:tcPr>
            <w:tcW w:w="862" w:type="dxa"/>
            <w:shd w:val="clear" w:color="auto" w:fill="FFFFFF" w:themeFill="background1"/>
          </w:tcPr>
          <w:p w14:paraId="261498E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F3A3E3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729B1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078 = Hispanic Black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FB41DE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46810C9" w14:textId="77777777" w:rsidTr="003644FF">
        <w:tc>
          <w:tcPr>
            <w:tcW w:w="862" w:type="dxa"/>
            <w:shd w:val="clear" w:color="auto" w:fill="FFFFFF" w:themeFill="background1"/>
          </w:tcPr>
          <w:p w14:paraId="59A397D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403EA7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545CFC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079 = White Hispanic Black Asian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240361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482C4D9" w14:textId="77777777" w:rsidTr="003644FF">
        <w:tc>
          <w:tcPr>
            <w:tcW w:w="862" w:type="dxa"/>
            <w:shd w:val="clear" w:color="auto" w:fill="FFFFFF" w:themeFill="background1"/>
          </w:tcPr>
          <w:p w14:paraId="4758AF6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04D1D9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9740AC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080 =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3CE82F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4E1D69A" w14:textId="77777777" w:rsidTr="003644FF">
        <w:tc>
          <w:tcPr>
            <w:tcW w:w="862" w:type="dxa"/>
            <w:shd w:val="clear" w:color="auto" w:fill="FFFFFF" w:themeFill="background1"/>
          </w:tcPr>
          <w:p w14:paraId="57C69C7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96E315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368A15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081 = White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002577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BEDE0B8" w14:textId="77777777" w:rsidTr="003644FF">
        <w:tc>
          <w:tcPr>
            <w:tcW w:w="862" w:type="dxa"/>
            <w:shd w:val="clear" w:color="auto" w:fill="FFFFFF" w:themeFill="background1"/>
          </w:tcPr>
          <w:p w14:paraId="46F2CD8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BC2957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2EDF57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082 = Hispanic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DEF99D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570BBE8" w14:textId="77777777" w:rsidTr="003644FF">
        <w:tc>
          <w:tcPr>
            <w:tcW w:w="862" w:type="dxa"/>
            <w:shd w:val="clear" w:color="auto" w:fill="FFFFFF" w:themeFill="background1"/>
          </w:tcPr>
          <w:p w14:paraId="3FD29FE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E4C349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C8A1AA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083 = White Hispanic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92D99C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A8D4113" w14:textId="77777777" w:rsidTr="003644FF">
        <w:tc>
          <w:tcPr>
            <w:tcW w:w="862" w:type="dxa"/>
            <w:shd w:val="clear" w:color="auto" w:fill="FFFFFF" w:themeFill="background1"/>
          </w:tcPr>
          <w:p w14:paraId="30E5AD0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62C38D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98D72A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084 = Black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273ABA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F6AA77E" w14:textId="77777777" w:rsidTr="003644FF">
        <w:tc>
          <w:tcPr>
            <w:tcW w:w="862" w:type="dxa"/>
            <w:shd w:val="clear" w:color="auto" w:fill="FFFFFF" w:themeFill="background1"/>
          </w:tcPr>
          <w:p w14:paraId="68061EB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DD6124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887EA9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085 = White Black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13E55B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F4DA48E" w14:textId="77777777" w:rsidTr="003644FF">
        <w:tc>
          <w:tcPr>
            <w:tcW w:w="862" w:type="dxa"/>
            <w:shd w:val="clear" w:color="auto" w:fill="FFFFFF" w:themeFill="background1"/>
          </w:tcPr>
          <w:p w14:paraId="49A8631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BEE583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1BC627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086 = Hispanic Black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31B746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1A74045" w14:textId="77777777" w:rsidTr="003644FF">
        <w:tc>
          <w:tcPr>
            <w:tcW w:w="862" w:type="dxa"/>
            <w:shd w:val="clear" w:color="auto" w:fill="FFFFFF" w:themeFill="background1"/>
          </w:tcPr>
          <w:p w14:paraId="00AEAF3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884530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771238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087 = White Hispanic Black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A6CF95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B82F12" w14:textId="77777777" w:rsidTr="003644FF">
        <w:tc>
          <w:tcPr>
            <w:tcW w:w="862" w:type="dxa"/>
            <w:shd w:val="clear" w:color="auto" w:fill="FFFFFF" w:themeFill="background1"/>
          </w:tcPr>
          <w:p w14:paraId="38598EF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ECDF21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DCD593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088 =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9E3517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8178099" w14:textId="77777777" w:rsidTr="003644FF">
        <w:tc>
          <w:tcPr>
            <w:tcW w:w="862" w:type="dxa"/>
            <w:shd w:val="clear" w:color="auto" w:fill="FFFFFF" w:themeFill="background1"/>
          </w:tcPr>
          <w:p w14:paraId="44F2A945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2C548CD7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42ABE69A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089 = White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7BA7B42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5F782DCB" w14:textId="77777777" w:rsidTr="003644FF">
        <w:tc>
          <w:tcPr>
            <w:tcW w:w="862" w:type="dxa"/>
            <w:shd w:val="clear" w:color="auto" w:fill="FFFFFF" w:themeFill="background1"/>
          </w:tcPr>
          <w:p w14:paraId="28AD3D75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191B7D1C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4E9B5936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090 = Hispanic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8BA55BE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7A95192D" w14:textId="77777777" w:rsidTr="003644FF">
        <w:tc>
          <w:tcPr>
            <w:tcW w:w="862" w:type="dxa"/>
            <w:shd w:val="clear" w:color="auto" w:fill="FFFFFF" w:themeFill="background1"/>
          </w:tcPr>
          <w:p w14:paraId="2081A16F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281AED40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2C0C867E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091 = White Hispanic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7906C3B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0711558F" w14:textId="77777777" w:rsidTr="003644FF">
        <w:tc>
          <w:tcPr>
            <w:tcW w:w="862" w:type="dxa"/>
            <w:shd w:val="clear" w:color="auto" w:fill="FFFFFF" w:themeFill="background1"/>
          </w:tcPr>
          <w:p w14:paraId="44F3DC64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5A5ACAB5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681F6E8C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092 = Black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8E0E72D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64447E6B" w14:textId="77777777" w:rsidTr="003644FF">
        <w:tc>
          <w:tcPr>
            <w:tcW w:w="862" w:type="dxa"/>
            <w:shd w:val="clear" w:color="auto" w:fill="FFFFFF" w:themeFill="background1"/>
          </w:tcPr>
          <w:p w14:paraId="3F0C08DF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4BBD1626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14:paraId="3007800E" w14:textId="77777777" w:rsidR="00B60E21" w:rsidRPr="005457E5" w:rsidRDefault="00B60E21" w:rsidP="00CE4058">
            <w:pPr>
              <w:ind w:left="590" w:hanging="540"/>
              <w:jc w:val="both"/>
              <w:rPr>
                <w:lang w:val="de-DE"/>
              </w:rPr>
            </w:pPr>
            <w:r w:rsidRPr="00017892">
              <w:t>093 = White Black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AC8612B" w14:textId="77777777" w:rsidR="00B60E21" w:rsidRPr="005457E5" w:rsidRDefault="00B60E21" w:rsidP="00CE4058">
            <w:pPr>
              <w:jc w:val="both"/>
              <w:rPr>
                <w:lang w:val="de-DE"/>
              </w:rPr>
            </w:pPr>
          </w:p>
        </w:tc>
      </w:tr>
      <w:tr w:rsidR="00B60E21" w:rsidRPr="005457E5" w14:paraId="55B1ECC8" w14:textId="77777777" w:rsidTr="003644FF">
        <w:tc>
          <w:tcPr>
            <w:tcW w:w="862" w:type="dxa"/>
            <w:shd w:val="clear" w:color="auto" w:fill="FFFFFF" w:themeFill="background1"/>
          </w:tcPr>
          <w:p w14:paraId="32B2B9D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D91622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D701AB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094 = Hispanic Black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0BE759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576AE69" w14:textId="77777777" w:rsidTr="003644FF">
        <w:tc>
          <w:tcPr>
            <w:tcW w:w="862" w:type="dxa"/>
            <w:shd w:val="clear" w:color="auto" w:fill="FFFFFF" w:themeFill="background1"/>
          </w:tcPr>
          <w:p w14:paraId="25D5A71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077456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AADDDB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095 = White Hispanic Black Asian AIAN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B1FFE9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B534CA0" w14:textId="77777777" w:rsidTr="003644FF">
        <w:tc>
          <w:tcPr>
            <w:tcW w:w="862" w:type="dxa"/>
            <w:shd w:val="clear" w:color="auto" w:fill="FFFFFF" w:themeFill="background1"/>
          </w:tcPr>
          <w:p w14:paraId="150DDDE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006554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E039D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096 =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BC1F7F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E007458" w14:textId="77777777" w:rsidTr="003644FF">
        <w:tc>
          <w:tcPr>
            <w:tcW w:w="862" w:type="dxa"/>
            <w:shd w:val="clear" w:color="auto" w:fill="FFFFFF" w:themeFill="background1"/>
          </w:tcPr>
          <w:p w14:paraId="35AF53F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3418C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3A71DB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097 = White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D2B379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C367FF0" w14:textId="77777777" w:rsidTr="003644FF">
        <w:tc>
          <w:tcPr>
            <w:tcW w:w="862" w:type="dxa"/>
            <w:shd w:val="clear" w:color="auto" w:fill="FFFFFF" w:themeFill="background1"/>
          </w:tcPr>
          <w:p w14:paraId="727C41B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3F2CD8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4C43E4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098 = Hispanic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795785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9F2BCA1" w14:textId="77777777" w:rsidTr="003644FF">
        <w:tc>
          <w:tcPr>
            <w:tcW w:w="862" w:type="dxa"/>
            <w:shd w:val="clear" w:color="auto" w:fill="FFFFFF" w:themeFill="background1"/>
          </w:tcPr>
          <w:p w14:paraId="01D70E5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24D74F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08D40B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099 = White Hispanic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5F959B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A7E39FA" w14:textId="77777777" w:rsidTr="003644FF">
        <w:tc>
          <w:tcPr>
            <w:tcW w:w="862" w:type="dxa"/>
            <w:shd w:val="clear" w:color="auto" w:fill="FFFFFF" w:themeFill="background1"/>
          </w:tcPr>
          <w:p w14:paraId="203B6AD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7DB73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BEA399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100 = Black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3AFCDF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9D135F4" w14:textId="77777777" w:rsidTr="003644FF">
        <w:tc>
          <w:tcPr>
            <w:tcW w:w="862" w:type="dxa"/>
            <w:shd w:val="clear" w:color="auto" w:fill="FFFFFF" w:themeFill="background1"/>
          </w:tcPr>
          <w:p w14:paraId="1783085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8E4716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EDFA7A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101 = White Black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52EA73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D603150" w14:textId="77777777" w:rsidTr="003644FF">
        <w:tc>
          <w:tcPr>
            <w:tcW w:w="862" w:type="dxa"/>
            <w:shd w:val="clear" w:color="auto" w:fill="FFFFFF" w:themeFill="background1"/>
          </w:tcPr>
          <w:p w14:paraId="4A0FB71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7EFEB4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A231C8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102 = Hispanic Black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0093C6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933E56C" w14:textId="77777777" w:rsidTr="003644FF">
        <w:tc>
          <w:tcPr>
            <w:tcW w:w="862" w:type="dxa"/>
            <w:shd w:val="clear" w:color="auto" w:fill="FFFFFF" w:themeFill="background1"/>
          </w:tcPr>
          <w:p w14:paraId="0E508C6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3260F3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621E69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103 = White Hispanic Black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D97877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F048E8E" w14:textId="77777777" w:rsidTr="003644FF">
        <w:tc>
          <w:tcPr>
            <w:tcW w:w="862" w:type="dxa"/>
            <w:shd w:val="clear" w:color="auto" w:fill="FFFFFF" w:themeFill="background1"/>
          </w:tcPr>
          <w:p w14:paraId="16F5455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A70E92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8AE386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104 =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EB6346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778314E" w14:textId="77777777" w:rsidTr="003644FF">
        <w:tc>
          <w:tcPr>
            <w:tcW w:w="862" w:type="dxa"/>
            <w:shd w:val="clear" w:color="auto" w:fill="FFFFFF" w:themeFill="background1"/>
          </w:tcPr>
          <w:p w14:paraId="6CDDE08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6FCBB4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A9208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105 = White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0B50D7E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5F250A2" w14:textId="77777777" w:rsidTr="003644FF">
        <w:tc>
          <w:tcPr>
            <w:tcW w:w="862" w:type="dxa"/>
            <w:shd w:val="clear" w:color="auto" w:fill="FFFFFF" w:themeFill="background1"/>
          </w:tcPr>
          <w:p w14:paraId="19085C7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0D141D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6D7967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106 = Hispanic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7B355E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42B0D7F" w14:textId="77777777" w:rsidTr="003644FF">
        <w:tc>
          <w:tcPr>
            <w:tcW w:w="862" w:type="dxa"/>
            <w:shd w:val="clear" w:color="auto" w:fill="FFFFFF" w:themeFill="background1"/>
          </w:tcPr>
          <w:p w14:paraId="6C0C440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D9A66A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7620C9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107 = White Hispanic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789952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946D87B" w14:textId="77777777" w:rsidTr="003644FF">
        <w:tc>
          <w:tcPr>
            <w:tcW w:w="862" w:type="dxa"/>
            <w:shd w:val="clear" w:color="auto" w:fill="FFFFFF" w:themeFill="background1"/>
          </w:tcPr>
          <w:p w14:paraId="62B19A4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2795BA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4BE142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108 = Black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B17C0A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E5F4078" w14:textId="77777777" w:rsidTr="003644FF">
        <w:tc>
          <w:tcPr>
            <w:tcW w:w="862" w:type="dxa"/>
            <w:shd w:val="clear" w:color="auto" w:fill="FFFFFF" w:themeFill="background1"/>
          </w:tcPr>
          <w:p w14:paraId="6DEBAC4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53D894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4C7F59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109 = White Black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626177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300FD7D" w14:textId="77777777" w:rsidTr="003644FF">
        <w:tc>
          <w:tcPr>
            <w:tcW w:w="862" w:type="dxa"/>
            <w:shd w:val="clear" w:color="auto" w:fill="FFFFFF" w:themeFill="background1"/>
          </w:tcPr>
          <w:p w14:paraId="4739085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2010BA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D27F12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110 = Hispanic Black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05B8B6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E581828" w14:textId="77777777" w:rsidTr="003644FF">
        <w:tc>
          <w:tcPr>
            <w:tcW w:w="862" w:type="dxa"/>
            <w:shd w:val="clear" w:color="auto" w:fill="FFFFFF" w:themeFill="background1"/>
          </w:tcPr>
          <w:p w14:paraId="5809681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BEA553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7D3947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111 = White Hispanic Black Asian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AF46F2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1EEC99" w14:textId="77777777" w:rsidTr="003644FF">
        <w:tc>
          <w:tcPr>
            <w:tcW w:w="862" w:type="dxa"/>
            <w:shd w:val="clear" w:color="auto" w:fill="FFFFFF" w:themeFill="background1"/>
          </w:tcPr>
          <w:p w14:paraId="24A3A83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578750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92F93B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112 =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6141E5E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D113A51" w14:textId="77777777" w:rsidTr="003644FF">
        <w:tc>
          <w:tcPr>
            <w:tcW w:w="862" w:type="dxa"/>
            <w:shd w:val="clear" w:color="auto" w:fill="FFFFFF" w:themeFill="background1"/>
          </w:tcPr>
          <w:p w14:paraId="15677D3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E3B02A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E123B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113 = White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0252BE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9196F3B" w14:textId="77777777" w:rsidTr="003644FF">
        <w:tc>
          <w:tcPr>
            <w:tcW w:w="862" w:type="dxa"/>
            <w:shd w:val="clear" w:color="auto" w:fill="FFFFFF" w:themeFill="background1"/>
          </w:tcPr>
          <w:p w14:paraId="78F71EB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B619AB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A79F2B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114 = Hispanic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36231B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99BB2E4" w14:textId="77777777" w:rsidTr="003644FF">
        <w:tc>
          <w:tcPr>
            <w:tcW w:w="862" w:type="dxa"/>
            <w:shd w:val="clear" w:color="auto" w:fill="FFFFFF" w:themeFill="background1"/>
          </w:tcPr>
          <w:p w14:paraId="2FCCDDB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16165B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087902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115 = White Hispanic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BB1A88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E7EE4ED" w14:textId="77777777" w:rsidTr="003644FF">
        <w:tc>
          <w:tcPr>
            <w:tcW w:w="862" w:type="dxa"/>
            <w:shd w:val="clear" w:color="auto" w:fill="FFFFFF" w:themeFill="background1"/>
          </w:tcPr>
          <w:p w14:paraId="352A98D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E372D6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5D691F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116 = Black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3AA11E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D6AB7D4" w14:textId="77777777" w:rsidTr="003644FF">
        <w:tc>
          <w:tcPr>
            <w:tcW w:w="862" w:type="dxa"/>
            <w:shd w:val="clear" w:color="auto" w:fill="FFFFFF" w:themeFill="background1"/>
          </w:tcPr>
          <w:p w14:paraId="45212F8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5299A0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805B5C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117 = White Black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1E1CAEC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2D0A7A7" w14:textId="77777777" w:rsidTr="003644FF">
        <w:tc>
          <w:tcPr>
            <w:tcW w:w="862" w:type="dxa"/>
            <w:shd w:val="clear" w:color="auto" w:fill="FFFFFF" w:themeFill="background1"/>
          </w:tcPr>
          <w:p w14:paraId="121B133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3BBE3B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A1CB88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118 = Hispanic Black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4AE0F2D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8F2E64C" w14:textId="77777777" w:rsidTr="003644FF">
        <w:tc>
          <w:tcPr>
            <w:tcW w:w="862" w:type="dxa"/>
            <w:shd w:val="clear" w:color="auto" w:fill="FFFFFF" w:themeFill="background1"/>
          </w:tcPr>
          <w:p w14:paraId="09BC761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E0AB0E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B30C33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119 = White Hispanic Black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8BDEB2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48B332F" w14:textId="77777777" w:rsidTr="003644FF">
        <w:tc>
          <w:tcPr>
            <w:tcW w:w="862" w:type="dxa"/>
            <w:shd w:val="clear" w:color="auto" w:fill="FFFFFF" w:themeFill="background1"/>
          </w:tcPr>
          <w:p w14:paraId="4979D51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1F19BC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CF18D1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120 =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29BD770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055FD28" w14:textId="77777777" w:rsidTr="003644FF">
        <w:tc>
          <w:tcPr>
            <w:tcW w:w="862" w:type="dxa"/>
            <w:shd w:val="clear" w:color="auto" w:fill="FFFFFF" w:themeFill="background1"/>
          </w:tcPr>
          <w:p w14:paraId="4B37796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A392A6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E1C7DE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121 = White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6178BA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35ABB82" w14:textId="77777777" w:rsidTr="003644FF">
        <w:tc>
          <w:tcPr>
            <w:tcW w:w="862" w:type="dxa"/>
            <w:shd w:val="clear" w:color="auto" w:fill="FFFFFF" w:themeFill="background1"/>
          </w:tcPr>
          <w:p w14:paraId="5DDDBFC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F13CDE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5CED3C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122 = Hispanic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A9EA63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C510D1" w14:textId="77777777" w:rsidTr="003644FF">
        <w:tc>
          <w:tcPr>
            <w:tcW w:w="862" w:type="dxa"/>
            <w:shd w:val="clear" w:color="auto" w:fill="FFFFFF" w:themeFill="background1"/>
          </w:tcPr>
          <w:p w14:paraId="3AD8411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545170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690FF9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123 = White Hispanic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3AA4FD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88B1FD9" w14:textId="77777777" w:rsidTr="003644FF">
        <w:tc>
          <w:tcPr>
            <w:tcW w:w="862" w:type="dxa"/>
            <w:shd w:val="clear" w:color="auto" w:fill="FFFFFF" w:themeFill="background1"/>
          </w:tcPr>
          <w:p w14:paraId="6E23007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FD677B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1BBFCF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124 = Black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53E3E31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142A241" w14:textId="77777777" w:rsidTr="003644FF">
        <w:tc>
          <w:tcPr>
            <w:tcW w:w="862" w:type="dxa"/>
            <w:shd w:val="clear" w:color="auto" w:fill="FFFFFF" w:themeFill="background1"/>
          </w:tcPr>
          <w:p w14:paraId="3C51C0C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75CFF7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5C2218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125 = White Black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738DC81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F16D90" w14:textId="77777777" w:rsidTr="003644FF">
        <w:tc>
          <w:tcPr>
            <w:tcW w:w="862" w:type="dxa"/>
            <w:shd w:val="clear" w:color="auto" w:fill="FFFFFF" w:themeFill="background1"/>
          </w:tcPr>
          <w:p w14:paraId="1457679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82CD1E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A7CAB6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126 = Hispanic Black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4BC7B82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E8EBB7" w14:textId="77777777" w:rsidTr="003644FF">
        <w:tc>
          <w:tcPr>
            <w:tcW w:w="862" w:type="dxa"/>
            <w:shd w:val="clear" w:color="auto" w:fill="FFFFFF" w:themeFill="background1"/>
          </w:tcPr>
          <w:p w14:paraId="140517A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68986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1AAF57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127 = White Hispanic Black Asian AIAN MENA NHPI</w:t>
            </w:r>
          </w:p>
        </w:tc>
        <w:tc>
          <w:tcPr>
            <w:tcW w:w="1662" w:type="dxa"/>
            <w:shd w:val="clear" w:color="auto" w:fill="FFFFFF" w:themeFill="background1"/>
          </w:tcPr>
          <w:p w14:paraId="3696C3F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CA2B350" w14:textId="77777777" w:rsidTr="003644FF">
        <w:tc>
          <w:tcPr>
            <w:tcW w:w="862" w:type="dxa"/>
            <w:shd w:val="clear" w:color="auto" w:fill="FFFFFF" w:themeFill="background1"/>
          </w:tcPr>
          <w:p w14:paraId="12A7B78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388D0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F8767B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128 =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8A1A77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7CBD53E" w14:textId="77777777" w:rsidTr="003644FF">
        <w:tc>
          <w:tcPr>
            <w:tcW w:w="862" w:type="dxa"/>
            <w:shd w:val="clear" w:color="auto" w:fill="FFFFFF" w:themeFill="background1"/>
          </w:tcPr>
          <w:p w14:paraId="28C5BC2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4D132C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8962F7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129 = White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4A70DD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F522846" w14:textId="77777777" w:rsidTr="003644FF">
        <w:tc>
          <w:tcPr>
            <w:tcW w:w="862" w:type="dxa"/>
            <w:shd w:val="clear" w:color="auto" w:fill="FFFFFF" w:themeFill="background1"/>
          </w:tcPr>
          <w:p w14:paraId="21C06BF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DFA9E4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297B2F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130 = Hispanic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0B949D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B73B66E" w14:textId="77777777" w:rsidTr="003644FF">
        <w:tc>
          <w:tcPr>
            <w:tcW w:w="862" w:type="dxa"/>
            <w:shd w:val="clear" w:color="auto" w:fill="FFFFFF" w:themeFill="background1"/>
          </w:tcPr>
          <w:p w14:paraId="3DDFF29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36ACA7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2E562B6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131 = White Hispanic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508BE2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62548C4" w14:textId="77777777" w:rsidTr="003644FF">
        <w:tc>
          <w:tcPr>
            <w:tcW w:w="862" w:type="dxa"/>
            <w:shd w:val="clear" w:color="auto" w:fill="FFFFFF" w:themeFill="background1"/>
          </w:tcPr>
          <w:p w14:paraId="512A994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A46908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024830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132 = Black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3C3B5E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ED1DB47" w14:textId="77777777" w:rsidTr="003644FF">
        <w:tc>
          <w:tcPr>
            <w:tcW w:w="862" w:type="dxa"/>
            <w:shd w:val="clear" w:color="auto" w:fill="FFFFFF" w:themeFill="background1"/>
          </w:tcPr>
          <w:p w14:paraId="5F653A6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97D776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D5A6DE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133 = White Black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138103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2376393" w14:textId="77777777" w:rsidTr="003644FF">
        <w:tc>
          <w:tcPr>
            <w:tcW w:w="862" w:type="dxa"/>
            <w:shd w:val="clear" w:color="auto" w:fill="FFFFFF" w:themeFill="background1"/>
          </w:tcPr>
          <w:p w14:paraId="73D6047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476229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31AFC0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134 = Hispanic Black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D44C49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A9F23D1" w14:textId="77777777" w:rsidTr="003644FF">
        <w:tc>
          <w:tcPr>
            <w:tcW w:w="862" w:type="dxa"/>
            <w:shd w:val="clear" w:color="auto" w:fill="FFFFFF" w:themeFill="background1"/>
          </w:tcPr>
          <w:p w14:paraId="21F3BC3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E88849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6527F7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135 = White Hispanic Black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5F0314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AD96330" w14:textId="77777777" w:rsidTr="003644FF">
        <w:tc>
          <w:tcPr>
            <w:tcW w:w="862" w:type="dxa"/>
            <w:shd w:val="clear" w:color="auto" w:fill="FFFFFF" w:themeFill="background1"/>
          </w:tcPr>
          <w:p w14:paraId="462DFD8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D637CB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CB3F7B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136 =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F33A1F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E46F448" w14:textId="77777777" w:rsidTr="003644FF">
        <w:tc>
          <w:tcPr>
            <w:tcW w:w="862" w:type="dxa"/>
            <w:shd w:val="clear" w:color="auto" w:fill="FFFFFF" w:themeFill="background1"/>
          </w:tcPr>
          <w:p w14:paraId="40BEF5D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8EA04E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4CC17C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137 = White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4B8BD6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97C2BC" w14:textId="77777777" w:rsidTr="003644FF">
        <w:tc>
          <w:tcPr>
            <w:tcW w:w="862" w:type="dxa"/>
            <w:shd w:val="clear" w:color="auto" w:fill="FFFFFF" w:themeFill="background1"/>
          </w:tcPr>
          <w:p w14:paraId="23163C2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70EA7B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45FC5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138 = Hispanic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FEF5B8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81836E2" w14:textId="77777777" w:rsidTr="003644FF">
        <w:tc>
          <w:tcPr>
            <w:tcW w:w="862" w:type="dxa"/>
            <w:shd w:val="clear" w:color="auto" w:fill="FFFFFF" w:themeFill="background1"/>
          </w:tcPr>
          <w:p w14:paraId="3516549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4B87B8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467ACE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139 = White Hispanic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8600E7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B199DB3" w14:textId="77777777" w:rsidTr="003644FF">
        <w:tc>
          <w:tcPr>
            <w:tcW w:w="862" w:type="dxa"/>
            <w:shd w:val="clear" w:color="auto" w:fill="FFFFFF" w:themeFill="background1"/>
          </w:tcPr>
          <w:p w14:paraId="33FE70C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338E1E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84008F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140 = Black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BA459E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0357BC5" w14:textId="77777777" w:rsidTr="003644FF">
        <w:tc>
          <w:tcPr>
            <w:tcW w:w="862" w:type="dxa"/>
            <w:shd w:val="clear" w:color="auto" w:fill="FFFFFF" w:themeFill="background1"/>
          </w:tcPr>
          <w:p w14:paraId="20C3D15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343C80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A5CCBC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141 = White Black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503072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F87E026" w14:textId="77777777" w:rsidTr="003644FF">
        <w:tc>
          <w:tcPr>
            <w:tcW w:w="862" w:type="dxa"/>
            <w:shd w:val="clear" w:color="auto" w:fill="FFFFFF" w:themeFill="background1"/>
          </w:tcPr>
          <w:p w14:paraId="3ED9F4E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A96296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DC001B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142 = Hispanic Black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A0E3EB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BB18BE4" w14:textId="77777777" w:rsidTr="003644FF">
        <w:tc>
          <w:tcPr>
            <w:tcW w:w="862" w:type="dxa"/>
            <w:shd w:val="clear" w:color="auto" w:fill="FFFFFF" w:themeFill="background1"/>
          </w:tcPr>
          <w:p w14:paraId="3AAECF1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F4BBBE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773CA1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143 = White Hispanic Black Asian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01C609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2D5B7E9" w14:textId="77777777" w:rsidTr="003644FF">
        <w:tc>
          <w:tcPr>
            <w:tcW w:w="862" w:type="dxa"/>
            <w:shd w:val="clear" w:color="auto" w:fill="FFFFFF" w:themeFill="background1"/>
          </w:tcPr>
          <w:p w14:paraId="7550954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F7B8A6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179618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144 =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89EE57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44FF1B5" w14:textId="77777777" w:rsidTr="003644FF">
        <w:tc>
          <w:tcPr>
            <w:tcW w:w="862" w:type="dxa"/>
            <w:shd w:val="clear" w:color="auto" w:fill="FFFFFF" w:themeFill="background1"/>
          </w:tcPr>
          <w:p w14:paraId="7BFD298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A2F0F9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A76BF5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145 = White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8976D7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EE5117" w14:textId="77777777" w:rsidTr="003644FF">
        <w:tc>
          <w:tcPr>
            <w:tcW w:w="862" w:type="dxa"/>
            <w:shd w:val="clear" w:color="auto" w:fill="FFFFFF" w:themeFill="background1"/>
          </w:tcPr>
          <w:p w14:paraId="69F8877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E72C55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40968E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146 = Hispanic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80A5F1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4CA2C1" w14:textId="77777777" w:rsidTr="003644FF">
        <w:tc>
          <w:tcPr>
            <w:tcW w:w="862" w:type="dxa"/>
            <w:shd w:val="clear" w:color="auto" w:fill="FFFFFF" w:themeFill="background1"/>
          </w:tcPr>
          <w:p w14:paraId="61A9BC7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B0FF2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C39125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147 = White Hispanic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480B27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A700E6" w14:textId="77777777" w:rsidTr="003644FF">
        <w:tc>
          <w:tcPr>
            <w:tcW w:w="862" w:type="dxa"/>
            <w:shd w:val="clear" w:color="auto" w:fill="FFFFFF" w:themeFill="background1"/>
          </w:tcPr>
          <w:p w14:paraId="6F0CA02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269C4E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EB4853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148 = Black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E66CBD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5A6CB0F" w14:textId="77777777" w:rsidTr="003644FF">
        <w:tc>
          <w:tcPr>
            <w:tcW w:w="862" w:type="dxa"/>
            <w:shd w:val="clear" w:color="auto" w:fill="FFFFFF" w:themeFill="background1"/>
          </w:tcPr>
          <w:p w14:paraId="79DA52D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A7FEE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2EAE22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149 = White Black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7F38E4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A82E506" w14:textId="77777777" w:rsidTr="003644FF">
        <w:tc>
          <w:tcPr>
            <w:tcW w:w="862" w:type="dxa"/>
            <w:shd w:val="clear" w:color="auto" w:fill="FFFFFF" w:themeFill="background1"/>
          </w:tcPr>
          <w:p w14:paraId="5AC8C2E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2EB256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2071E2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150 = Hispanic Black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61BFB4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BFD803A" w14:textId="77777777" w:rsidTr="003644FF">
        <w:tc>
          <w:tcPr>
            <w:tcW w:w="862" w:type="dxa"/>
            <w:shd w:val="clear" w:color="auto" w:fill="FFFFFF" w:themeFill="background1"/>
          </w:tcPr>
          <w:p w14:paraId="1A98ED0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7CAC55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9018E9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151 = White Hispanic Black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BC83DF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95CA6EC" w14:textId="77777777" w:rsidTr="003644FF">
        <w:tc>
          <w:tcPr>
            <w:tcW w:w="862" w:type="dxa"/>
            <w:shd w:val="clear" w:color="auto" w:fill="FFFFFF" w:themeFill="background1"/>
          </w:tcPr>
          <w:p w14:paraId="672CE89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0E3D98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01DB0E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152 =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E17FD4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95D0C10" w14:textId="77777777" w:rsidTr="003644FF">
        <w:tc>
          <w:tcPr>
            <w:tcW w:w="862" w:type="dxa"/>
            <w:shd w:val="clear" w:color="auto" w:fill="FFFFFF" w:themeFill="background1"/>
          </w:tcPr>
          <w:p w14:paraId="027C85E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E2AD17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BB3233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153 = White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25BDDE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5198995" w14:textId="77777777" w:rsidTr="003644FF">
        <w:tc>
          <w:tcPr>
            <w:tcW w:w="862" w:type="dxa"/>
            <w:shd w:val="clear" w:color="auto" w:fill="FFFFFF" w:themeFill="background1"/>
          </w:tcPr>
          <w:p w14:paraId="51A4822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F22D35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116B2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154 = Hispanic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54938E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46AEB94" w14:textId="77777777" w:rsidTr="003644FF">
        <w:tc>
          <w:tcPr>
            <w:tcW w:w="862" w:type="dxa"/>
            <w:shd w:val="clear" w:color="auto" w:fill="FFFFFF" w:themeFill="background1"/>
          </w:tcPr>
          <w:p w14:paraId="5FBFD66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D91B70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A27D14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155 = White Hispanic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4935D3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BA3E6C9" w14:textId="77777777" w:rsidTr="003644FF">
        <w:tc>
          <w:tcPr>
            <w:tcW w:w="862" w:type="dxa"/>
            <w:shd w:val="clear" w:color="auto" w:fill="FFFFFF" w:themeFill="background1"/>
          </w:tcPr>
          <w:p w14:paraId="54DC713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7F1479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E55480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156 = Black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8B9D16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5E7C7D4" w14:textId="77777777" w:rsidTr="003644FF">
        <w:tc>
          <w:tcPr>
            <w:tcW w:w="862" w:type="dxa"/>
            <w:shd w:val="clear" w:color="auto" w:fill="FFFFFF" w:themeFill="background1"/>
          </w:tcPr>
          <w:p w14:paraId="09D9A2F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D4D673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D7EB85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157 = White Black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1730DD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FB7A06E" w14:textId="77777777" w:rsidTr="003644FF">
        <w:tc>
          <w:tcPr>
            <w:tcW w:w="862" w:type="dxa"/>
            <w:shd w:val="clear" w:color="auto" w:fill="FFFFFF" w:themeFill="background1"/>
          </w:tcPr>
          <w:p w14:paraId="37E9E31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BA93D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AC79EA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158 = Hispanic Black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71EB2A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AD1A7F0" w14:textId="77777777" w:rsidTr="003644FF">
        <w:tc>
          <w:tcPr>
            <w:tcW w:w="862" w:type="dxa"/>
            <w:shd w:val="clear" w:color="auto" w:fill="FFFFFF" w:themeFill="background1"/>
          </w:tcPr>
          <w:p w14:paraId="029282E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9B5148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2E0C6B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159 = White Hispanic Black Asian AIAN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4339B1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145C864" w14:textId="77777777" w:rsidTr="003644FF">
        <w:tc>
          <w:tcPr>
            <w:tcW w:w="862" w:type="dxa"/>
            <w:shd w:val="clear" w:color="auto" w:fill="FFFFFF" w:themeFill="background1"/>
          </w:tcPr>
          <w:p w14:paraId="282448D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30BA28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067960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160 =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0F4253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EB58364" w14:textId="77777777" w:rsidTr="003644FF">
        <w:tc>
          <w:tcPr>
            <w:tcW w:w="862" w:type="dxa"/>
            <w:shd w:val="clear" w:color="auto" w:fill="FFFFFF" w:themeFill="background1"/>
          </w:tcPr>
          <w:p w14:paraId="3D256A6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F6F2B6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6E2288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161 = White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D3894E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768517A" w14:textId="77777777" w:rsidTr="003644FF">
        <w:tc>
          <w:tcPr>
            <w:tcW w:w="862" w:type="dxa"/>
            <w:shd w:val="clear" w:color="auto" w:fill="FFFFFF" w:themeFill="background1"/>
          </w:tcPr>
          <w:p w14:paraId="047E579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DF3018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E8EE21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162 = Hispanic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A85BB1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92CB646" w14:textId="77777777" w:rsidTr="003644FF">
        <w:tc>
          <w:tcPr>
            <w:tcW w:w="862" w:type="dxa"/>
            <w:shd w:val="clear" w:color="auto" w:fill="FFFFFF" w:themeFill="background1"/>
          </w:tcPr>
          <w:p w14:paraId="780A9E9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A730F0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B134E7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163 = White Hispanic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EB6E2E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F01D7EB" w14:textId="77777777" w:rsidTr="003644FF">
        <w:tc>
          <w:tcPr>
            <w:tcW w:w="862" w:type="dxa"/>
            <w:shd w:val="clear" w:color="auto" w:fill="FFFFFF" w:themeFill="background1"/>
          </w:tcPr>
          <w:p w14:paraId="4359985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F35ED4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2DD05C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164 = Black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43276B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29F93DC" w14:textId="77777777" w:rsidTr="003644FF">
        <w:tc>
          <w:tcPr>
            <w:tcW w:w="862" w:type="dxa"/>
            <w:shd w:val="clear" w:color="auto" w:fill="FFFFFF" w:themeFill="background1"/>
          </w:tcPr>
          <w:p w14:paraId="04C5597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06174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EB6D71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165 = White Black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766ED0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C6A4FFD" w14:textId="77777777" w:rsidTr="003644FF">
        <w:tc>
          <w:tcPr>
            <w:tcW w:w="862" w:type="dxa"/>
            <w:shd w:val="clear" w:color="auto" w:fill="FFFFFF" w:themeFill="background1"/>
          </w:tcPr>
          <w:p w14:paraId="2EF83DD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469D9B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BD2358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166 = Hispanic Black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A5CFD3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636E65F" w14:textId="77777777" w:rsidTr="003644FF">
        <w:tc>
          <w:tcPr>
            <w:tcW w:w="862" w:type="dxa"/>
            <w:shd w:val="clear" w:color="auto" w:fill="FFFFFF" w:themeFill="background1"/>
          </w:tcPr>
          <w:p w14:paraId="758B7B3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303EDA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8C15B3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167 = White Hispanic Black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CD5194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C3ED314" w14:textId="77777777" w:rsidTr="003644FF">
        <w:tc>
          <w:tcPr>
            <w:tcW w:w="862" w:type="dxa"/>
            <w:shd w:val="clear" w:color="auto" w:fill="FFFFFF" w:themeFill="background1"/>
          </w:tcPr>
          <w:p w14:paraId="1330ABD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D3D556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50366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168 =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E8415A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DADE429" w14:textId="77777777" w:rsidTr="003644FF">
        <w:tc>
          <w:tcPr>
            <w:tcW w:w="862" w:type="dxa"/>
            <w:shd w:val="clear" w:color="auto" w:fill="FFFFFF" w:themeFill="background1"/>
          </w:tcPr>
          <w:p w14:paraId="313456F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FF9447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8C4FB1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169 = White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7E1D4D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2DC6903" w14:textId="77777777" w:rsidTr="003644FF">
        <w:tc>
          <w:tcPr>
            <w:tcW w:w="862" w:type="dxa"/>
            <w:shd w:val="clear" w:color="auto" w:fill="FFFFFF" w:themeFill="background1"/>
          </w:tcPr>
          <w:p w14:paraId="2316E65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090661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EA92DD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170 = Hispanic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B504E6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836A4D9" w14:textId="77777777" w:rsidTr="003644FF">
        <w:tc>
          <w:tcPr>
            <w:tcW w:w="862" w:type="dxa"/>
            <w:shd w:val="clear" w:color="auto" w:fill="FFFFFF" w:themeFill="background1"/>
          </w:tcPr>
          <w:p w14:paraId="2CB5564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3BBD8D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87B151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171 = White Hispanic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4E4CA6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4448A75" w14:textId="77777777" w:rsidTr="003644FF">
        <w:tc>
          <w:tcPr>
            <w:tcW w:w="862" w:type="dxa"/>
            <w:shd w:val="clear" w:color="auto" w:fill="FFFFFF" w:themeFill="background1"/>
          </w:tcPr>
          <w:p w14:paraId="035EC5D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5D98F7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62B74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172 = Black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41EFFB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12625BC" w14:textId="77777777" w:rsidTr="003644FF">
        <w:tc>
          <w:tcPr>
            <w:tcW w:w="862" w:type="dxa"/>
            <w:shd w:val="clear" w:color="auto" w:fill="FFFFFF" w:themeFill="background1"/>
          </w:tcPr>
          <w:p w14:paraId="3480A44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62A7E8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745A36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173 = White Black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59A07B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B9E4DB0" w14:textId="77777777" w:rsidTr="003644FF">
        <w:tc>
          <w:tcPr>
            <w:tcW w:w="862" w:type="dxa"/>
            <w:shd w:val="clear" w:color="auto" w:fill="FFFFFF" w:themeFill="background1"/>
          </w:tcPr>
          <w:p w14:paraId="1F8270B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A2A168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BAE5BC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174 = Hispanic Black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B02F5D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461DB1" w14:textId="77777777" w:rsidTr="003644FF">
        <w:tc>
          <w:tcPr>
            <w:tcW w:w="862" w:type="dxa"/>
            <w:shd w:val="clear" w:color="auto" w:fill="FFFFFF" w:themeFill="background1"/>
          </w:tcPr>
          <w:p w14:paraId="63173A3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D20612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E3C494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175 = White Hispanic Black Asian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9D4B58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655B0F" w14:textId="77777777" w:rsidTr="003644FF">
        <w:tc>
          <w:tcPr>
            <w:tcW w:w="862" w:type="dxa"/>
            <w:shd w:val="clear" w:color="auto" w:fill="FFFFFF" w:themeFill="background1"/>
          </w:tcPr>
          <w:p w14:paraId="2CEDFAF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0C1FCF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D12A01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176 =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E95798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20AE175" w14:textId="77777777" w:rsidTr="003644FF">
        <w:tc>
          <w:tcPr>
            <w:tcW w:w="862" w:type="dxa"/>
            <w:shd w:val="clear" w:color="auto" w:fill="FFFFFF" w:themeFill="background1"/>
          </w:tcPr>
          <w:p w14:paraId="16632EE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60A652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7D8375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177 = White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CD066F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7C5FACD" w14:textId="77777777" w:rsidTr="003644FF">
        <w:tc>
          <w:tcPr>
            <w:tcW w:w="862" w:type="dxa"/>
            <w:shd w:val="clear" w:color="auto" w:fill="FFFFFF" w:themeFill="background1"/>
          </w:tcPr>
          <w:p w14:paraId="6678032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51E754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C859A1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178 = Hispanic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C74CC1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558FE4" w14:textId="77777777" w:rsidTr="003644FF">
        <w:tc>
          <w:tcPr>
            <w:tcW w:w="862" w:type="dxa"/>
            <w:shd w:val="clear" w:color="auto" w:fill="FFFFFF" w:themeFill="background1"/>
          </w:tcPr>
          <w:p w14:paraId="413354A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9435DC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870EC8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179 = White Hispanic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F2F36C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A058F1E" w14:textId="77777777" w:rsidTr="003644FF">
        <w:tc>
          <w:tcPr>
            <w:tcW w:w="862" w:type="dxa"/>
            <w:shd w:val="clear" w:color="auto" w:fill="FFFFFF" w:themeFill="background1"/>
          </w:tcPr>
          <w:p w14:paraId="5A7DF3C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CFDB38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BDCBED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180 = Black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E915F6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E4219D1" w14:textId="77777777" w:rsidTr="003644FF">
        <w:tc>
          <w:tcPr>
            <w:tcW w:w="862" w:type="dxa"/>
            <w:shd w:val="clear" w:color="auto" w:fill="FFFFFF" w:themeFill="background1"/>
          </w:tcPr>
          <w:p w14:paraId="32503B4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AFDFFC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D4A8D5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181 = White Black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01C71B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830D4E" w14:textId="77777777" w:rsidTr="003644FF">
        <w:tc>
          <w:tcPr>
            <w:tcW w:w="862" w:type="dxa"/>
            <w:shd w:val="clear" w:color="auto" w:fill="FFFFFF" w:themeFill="background1"/>
          </w:tcPr>
          <w:p w14:paraId="28E55F9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28FEA1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1502F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182 = Hispanic Black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F20CDC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E1F314E" w14:textId="77777777" w:rsidTr="003644FF">
        <w:tc>
          <w:tcPr>
            <w:tcW w:w="862" w:type="dxa"/>
            <w:shd w:val="clear" w:color="auto" w:fill="FFFFFF" w:themeFill="background1"/>
          </w:tcPr>
          <w:p w14:paraId="16A2442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A1D455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FF9E4C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183 = White Hispanic Black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0CAC61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77A7EBB" w14:textId="77777777" w:rsidTr="003644FF">
        <w:tc>
          <w:tcPr>
            <w:tcW w:w="862" w:type="dxa"/>
            <w:shd w:val="clear" w:color="auto" w:fill="FFFFFF" w:themeFill="background1"/>
          </w:tcPr>
          <w:p w14:paraId="3DB3775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8F5538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92AB4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184 =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3C27E7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AC395CE" w14:textId="77777777" w:rsidTr="003644FF">
        <w:tc>
          <w:tcPr>
            <w:tcW w:w="862" w:type="dxa"/>
            <w:shd w:val="clear" w:color="auto" w:fill="FFFFFF" w:themeFill="background1"/>
          </w:tcPr>
          <w:p w14:paraId="315CD48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1521DFA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654DEF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185 = White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0FB10E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4ED04AE" w14:textId="77777777" w:rsidTr="003644FF">
        <w:tc>
          <w:tcPr>
            <w:tcW w:w="862" w:type="dxa"/>
            <w:shd w:val="clear" w:color="auto" w:fill="FFFFFF" w:themeFill="background1"/>
          </w:tcPr>
          <w:p w14:paraId="0C56C24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768BBD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7FC20D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186 = Hispanic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E83E4C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E27E1FA" w14:textId="77777777" w:rsidTr="003644FF">
        <w:tc>
          <w:tcPr>
            <w:tcW w:w="862" w:type="dxa"/>
            <w:shd w:val="clear" w:color="auto" w:fill="FFFFFF" w:themeFill="background1"/>
          </w:tcPr>
          <w:p w14:paraId="23D9653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60DFA2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14282F5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187 = White Hispanic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FA6D43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3462AA5" w14:textId="77777777" w:rsidTr="003644FF">
        <w:tc>
          <w:tcPr>
            <w:tcW w:w="862" w:type="dxa"/>
            <w:shd w:val="clear" w:color="auto" w:fill="FFFFFF" w:themeFill="background1"/>
          </w:tcPr>
          <w:p w14:paraId="4B14FCC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F331B2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A5FA2A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188 = Black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87B0A4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CA2F181" w14:textId="77777777" w:rsidTr="003644FF">
        <w:tc>
          <w:tcPr>
            <w:tcW w:w="862" w:type="dxa"/>
            <w:shd w:val="clear" w:color="auto" w:fill="FFFFFF" w:themeFill="background1"/>
          </w:tcPr>
          <w:p w14:paraId="65DEE88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38ACB1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E9D577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189 = White Black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530651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DDC4EE4" w14:textId="77777777" w:rsidTr="003644FF">
        <w:tc>
          <w:tcPr>
            <w:tcW w:w="862" w:type="dxa"/>
            <w:shd w:val="clear" w:color="auto" w:fill="FFFFFF" w:themeFill="background1"/>
          </w:tcPr>
          <w:p w14:paraId="2217CD0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620BC3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0E05DF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190 = Hispanic Black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A80E4F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2395D63" w14:textId="77777777" w:rsidTr="003644FF">
        <w:tc>
          <w:tcPr>
            <w:tcW w:w="862" w:type="dxa"/>
            <w:shd w:val="clear" w:color="auto" w:fill="FFFFFF" w:themeFill="background1"/>
          </w:tcPr>
          <w:p w14:paraId="77CB4A0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CE4008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1F4286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191 = White Hispanic Black Asian AIAN MENA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EBF0BE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0DDA826" w14:textId="77777777" w:rsidTr="003644FF">
        <w:tc>
          <w:tcPr>
            <w:tcW w:w="862" w:type="dxa"/>
            <w:shd w:val="clear" w:color="auto" w:fill="FFFFFF" w:themeFill="background1"/>
          </w:tcPr>
          <w:p w14:paraId="5DC0742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B35108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DC7D76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192 =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69F1B0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E5F78F8" w14:textId="77777777" w:rsidTr="003644FF">
        <w:tc>
          <w:tcPr>
            <w:tcW w:w="862" w:type="dxa"/>
            <w:shd w:val="clear" w:color="auto" w:fill="FFFFFF" w:themeFill="background1"/>
          </w:tcPr>
          <w:p w14:paraId="62889F5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E555E7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C14D15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193 = White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5B0E57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D3FFE69" w14:textId="77777777" w:rsidTr="003644FF">
        <w:tc>
          <w:tcPr>
            <w:tcW w:w="862" w:type="dxa"/>
            <w:shd w:val="clear" w:color="auto" w:fill="FFFFFF" w:themeFill="background1"/>
          </w:tcPr>
          <w:p w14:paraId="3FB0962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47D9B7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1C194F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194 = Hispanic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A7BDFA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58DFC5" w14:textId="77777777" w:rsidTr="003644FF">
        <w:tc>
          <w:tcPr>
            <w:tcW w:w="862" w:type="dxa"/>
            <w:shd w:val="clear" w:color="auto" w:fill="FFFFFF" w:themeFill="background1"/>
          </w:tcPr>
          <w:p w14:paraId="6B0FB57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4B1A6B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E54B5E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195 = White Hispanic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2D45F4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D03921A" w14:textId="77777777" w:rsidTr="003644FF">
        <w:tc>
          <w:tcPr>
            <w:tcW w:w="862" w:type="dxa"/>
            <w:shd w:val="clear" w:color="auto" w:fill="FFFFFF" w:themeFill="background1"/>
          </w:tcPr>
          <w:p w14:paraId="448D576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D5E747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BA6CA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196 = Black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8B759F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C4C8816" w14:textId="77777777" w:rsidTr="003644FF">
        <w:tc>
          <w:tcPr>
            <w:tcW w:w="862" w:type="dxa"/>
            <w:shd w:val="clear" w:color="auto" w:fill="FFFFFF" w:themeFill="background1"/>
          </w:tcPr>
          <w:p w14:paraId="3D08D7D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74C6E2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A2B9AD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197 = White Black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5E0634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5BCCF59" w14:textId="77777777" w:rsidTr="003644FF">
        <w:tc>
          <w:tcPr>
            <w:tcW w:w="862" w:type="dxa"/>
            <w:shd w:val="clear" w:color="auto" w:fill="FFFFFF" w:themeFill="background1"/>
          </w:tcPr>
          <w:p w14:paraId="0F0D74C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246E14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43C02A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198 = Hispanic Black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D3DC50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01B06A3" w14:textId="77777777" w:rsidTr="003644FF">
        <w:tc>
          <w:tcPr>
            <w:tcW w:w="862" w:type="dxa"/>
            <w:shd w:val="clear" w:color="auto" w:fill="FFFFFF" w:themeFill="background1"/>
          </w:tcPr>
          <w:p w14:paraId="476B647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DF93E7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DDDEE8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199 = White Hispanic Black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615DF0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815F58E" w14:textId="77777777" w:rsidTr="003644FF">
        <w:tc>
          <w:tcPr>
            <w:tcW w:w="862" w:type="dxa"/>
            <w:shd w:val="clear" w:color="auto" w:fill="FFFFFF" w:themeFill="background1"/>
          </w:tcPr>
          <w:p w14:paraId="17DA59E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EB8DA9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4A60E7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200 =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1850B7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B385FA7" w14:textId="77777777" w:rsidTr="003644FF">
        <w:tc>
          <w:tcPr>
            <w:tcW w:w="862" w:type="dxa"/>
            <w:shd w:val="clear" w:color="auto" w:fill="FFFFFF" w:themeFill="background1"/>
          </w:tcPr>
          <w:p w14:paraId="1D79FEE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C34FE9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816FD4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201 = White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4FF8FB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EBD02B5" w14:textId="77777777" w:rsidTr="003644FF">
        <w:tc>
          <w:tcPr>
            <w:tcW w:w="862" w:type="dxa"/>
            <w:shd w:val="clear" w:color="auto" w:fill="FFFFFF" w:themeFill="background1"/>
          </w:tcPr>
          <w:p w14:paraId="4CBA682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63A7BE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CAF4D2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202 = Hispanic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C3029B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CE0A85" w14:textId="77777777" w:rsidTr="003644FF">
        <w:tc>
          <w:tcPr>
            <w:tcW w:w="862" w:type="dxa"/>
            <w:shd w:val="clear" w:color="auto" w:fill="FFFFFF" w:themeFill="background1"/>
          </w:tcPr>
          <w:p w14:paraId="741DC08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470E98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ABB566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203 = White Hispanic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FED908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B622110" w14:textId="77777777" w:rsidTr="003644FF">
        <w:tc>
          <w:tcPr>
            <w:tcW w:w="862" w:type="dxa"/>
            <w:shd w:val="clear" w:color="auto" w:fill="FFFFFF" w:themeFill="background1"/>
          </w:tcPr>
          <w:p w14:paraId="46765FB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643C42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0C9EF7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204 = Black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DF5023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25AC400" w14:textId="77777777" w:rsidTr="003644FF">
        <w:tc>
          <w:tcPr>
            <w:tcW w:w="862" w:type="dxa"/>
            <w:shd w:val="clear" w:color="auto" w:fill="FFFFFF" w:themeFill="background1"/>
          </w:tcPr>
          <w:p w14:paraId="0E9B480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62790A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6E6566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205 = White Black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D8C81C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5A8A8F6" w14:textId="77777777" w:rsidTr="003644FF">
        <w:tc>
          <w:tcPr>
            <w:tcW w:w="862" w:type="dxa"/>
            <w:shd w:val="clear" w:color="auto" w:fill="FFFFFF" w:themeFill="background1"/>
          </w:tcPr>
          <w:p w14:paraId="6F1DE34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8A50C3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ED34ADE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206 = Hispanic Black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AEBDDC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FAE1CF0" w14:textId="77777777" w:rsidTr="003644FF">
        <w:tc>
          <w:tcPr>
            <w:tcW w:w="862" w:type="dxa"/>
            <w:shd w:val="clear" w:color="auto" w:fill="FFFFFF" w:themeFill="background1"/>
          </w:tcPr>
          <w:p w14:paraId="2266B4A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92CD82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86D7BE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207 = White Hispanic Black Asian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B37330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7C88A86" w14:textId="77777777" w:rsidTr="003644FF">
        <w:tc>
          <w:tcPr>
            <w:tcW w:w="862" w:type="dxa"/>
            <w:shd w:val="clear" w:color="auto" w:fill="FFFFFF" w:themeFill="background1"/>
          </w:tcPr>
          <w:p w14:paraId="35990B4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B51EEA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13CF99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208 =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B402B4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0BCCB6D" w14:textId="77777777" w:rsidTr="003644FF">
        <w:tc>
          <w:tcPr>
            <w:tcW w:w="862" w:type="dxa"/>
            <w:shd w:val="clear" w:color="auto" w:fill="FFFFFF" w:themeFill="background1"/>
          </w:tcPr>
          <w:p w14:paraId="537700B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7630B4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DB46F5F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209 = White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E215B6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1731E94" w14:textId="77777777" w:rsidTr="003644FF">
        <w:tc>
          <w:tcPr>
            <w:tcW w:w="862" w:type="dxa"/>
            <w:shd w:val="clear" w:color="auto" w:fill="FFFFFF" w:themeFill="background1"/>
          </w:tcPr>
          <w:p w14:paraId="65D4C6D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EDE54A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262180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210 = Hispanic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83FC4F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E81DF95" w14:textId="77777777" w:rsidTr="003644FF">
        <w:tc>
          <w:tcPr>
            <w:tcW w:w="862" w:type="dxa"/>
            <w:shd w:val="clear" w:color="auto" w:fill="FFFFFF" w:themeFill="background1"/>
          </w:tcPr>
          <w:p w14:paraId="2868E31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ADDB71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6C5A1E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211 = White Hispanic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6E01B3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7238ECE" w14:textId="77777777" w:rsidTr="003644FF">
        <w:tc>
          <w:tcPr>
            <w:tcW w:w="862" w:type="dxa"/>
            <w:shd w:val="clear" w:color="auto" w:fill="FFFFFF" w:themeFill="background1"/>
          </w:tcPr>
          <w:p w14:paraId="176B2A9A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54E16C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FCBEEE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212 = Black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D984F3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041C07" w14:textId="77777777" w:rsidTr="003644FF">
        <w:tc>
          <w:tcPr>
            <w:tcW w:w="862" w:type="dxa"/>
            <w:shd w:val="clear" w:color="auto" w:fill="FFFFFF" w:themeFill="background1"/>
          </w:tcPr>
          <w:p w14:paraId="7A2A33B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00E431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E30233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213 = White Black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7C3E3BA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580CBAA" w14:textId="77777777" w:rsidTr="003644FF">
        <w:tc>
          <w:tcPr>
            <w:tcW w:w="862" w:type="dxa"/>
            <w:shd w:val="clear" w:color="auto" w:fill="FFFFFF" w:themeFill="background1"/>
          </w:tcPr>
          <w:p w14:paraId="25B420F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A62920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289FE8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214 = Hispanic Black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2F53F0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2C53D0C" w14:textId="77777777" w:rsidTr="003644FF">
        <w:tc>
          <w:tcPr>
            <w:tcW w:w="862" w:type="dxa"/>
            <w:shd w:val="clear" w:color="auto" w:fill="FFFFFF" w:themeFill="background1"/>
          </w:tcPr>
          <w:p w14:paraId="0911FF7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2831C3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ADF694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215 = White Hispanic Black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7D5DE7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B2DEC60" w14:textId="77777777" w:rsidTr="003644FF">
        <w:tc>
          <w:tcPr>
            <w:tcW w:w="862" w:type="dxa"/>
            <w:shd w:val="clear" w:color="auto" w:fill="FFFFFF" w:themeFill="background1"/>
          </w:tcPr>
          <w:p w14:paraId="43C3D4E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ACB1F5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D7F52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216 =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890EF0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C0B1D1D" w14:textId="77777777" w:rsidTr="003644FF">
        <w:tc>
          <w:tcPr>
            <w:tcW w:w="862" w:type="dxa"/>
            <w:shd w:val="clear" w:color="auto" w:fill="FFFFFF" w:themeFill="background1"/>
          </w:tcPr>
          <w:p w14:paraId="2BD2181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5F3C01E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31DFF7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217 = White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0DF27E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8E7E4D4" w14:textId="77777777" w:rsidTr="003644FF">
        <w:tc>
          <w:tcPr>
            <w:tcW w:w="862" w:type="dxa"/>
            <w:shd w:val="clear" w:color="auto" w:fill="FFFFFF" w:themeFill="background1"/>
          </w:tcPr>
          <w:p w14:paraId="3168CAF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C3F08A6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93B948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218 = Hispanic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DBD0EA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538F570" w14:textId="77777777" w:rsidTr="003644FF">
        <w:tc>
          <w:tcPr>
            <w:tcW w:w="862" w:type="dxa"/>
            <w:shd w:val="clear" w:color="auto" w:fill="FFFFFF" w:themeFill="background1"/>
          </w:tcPr>
          <w:p w14:paraId="1342496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10774B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616AC4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219 = White Hispanic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EDC51B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7E06D71" w14:textId="77777777" w:rsidTr="003644FF">
        <w:tc>
          <w:tcPr>
            <w:tcW w:w="862" w:type="dxa"/>
            <w:shd w:val="clear" w:color="auto" w:fill="FFFFFF" w:themeFill="background1"/>
          </w:tcPr>
          <w:p w14:paraId="452C96A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A9BD9F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80577A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220 = Black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4CD025C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195854A" w14:textId="77777777" w:rsidTr="003644FF">
        <w:tc>
          <w:tcPr>
            <w:tcW w:w="862" w:type="dxa"/>
            <w:shd w:val="clear" w:color="auto" w:fill="FFFFFF" w:themeFill="background1"/>
          </w:tcPr>
          <w:p w14:paraId="77D3892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94175D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F515B8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221 = White Black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F31B91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F939CD7" w14:textId="77777777" w:rsidTr="003644FF">
        <w:tc>
          <w:tcPr>
            <w:tcW w:w="862" w:type="dxa"/>
            <w:shd w:val="clear" w:color="auto" w:fill="FFFFFF" w:themeFill="background1"/>
          </w:tcPr>
          <w:p w14:paraId="30271FA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7F542B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70D87E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222 = Hispanic Black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D227FF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359D7B3" w14:textId="77777777" w:rsidTr="003644FF">
        <w:tc>
          <w:tcPr>
            <w:tcW w:w="862" w:type="dxa"/>
            <w:shd w:val="clear" w:color="auto" w:fill="FFFFFF" w:themeFill="background1"/>
          </w:tcPr>
          <w:p w14:paraId="3CF4BED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44A3D0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F14509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223 = White Hispanic Black Asian AIAN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963C3C2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FE0C36F" w14:textId="77777777" w:rsidTr="003644FF">
        <w:tc>
          <w:tcPr>
            <w:tcW w:w="862" w:type="dxa"/>
            <w:shd w:val="clear" w:color="auto" w:fill="FFFFFF" w:themeFill="background1"/>
          </w:tcPr>
          <w:p w14:paraId="78B4A8E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5C136B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05D8B6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224 =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FBA0F1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9088A7" w14:textId="77777777" w:rsidTr="003644FF">
        <w:tc>
          <w:tcPr>
            <w:tcW w:w="862" w:type="dxa"/>
            <w:shd w:val="clear" w:color="auto" w:fill="FFFFFF" w:themeFill="background1"/>
          </w:tcPr>
          <w:p w14:paraId="4CB6655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C5BC48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78E5E4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225 = White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BC3CCB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7B8A672" w14:textId="77777777" w:rsidTr="003644FF">
        <w:tc>
          <w:tcPr>
            <w:tcW w:w="862" w:type="dxa"/>
            <w:shd w:val="clear" w:color="auto" w:fill="FFFFFF" w:themeFill="background1"/>
          </w:tcPr>
          <w:p w14:paraId="30D74D4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EBD6C9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3FCEDF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226 = Hispanic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941431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2530A94" w14:textId="77777777" w:rsidTr="003644FF">
        <w:tc>
          <w:tcPr>
            <w:tcW w:w="862" w:type="dxa"/>
            <w:shd w:val="clear" w:color="auto" w:fill="FFFFFF" w:themeFill="background1"/>
          </w:tcPr>
          <w:p w14:paraId="11D6475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47CC6D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1E4792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227 = White Hispanic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508813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C8CC097" w14:textId="77777777" w:rsidTr="003644FF">
        <w:tc>
          <w:tcPr>
            <w:tcW w:w="862" w:type="dxa"/>
            <w:shd w:val="clear" w:color="auto" w:fill="FFFFFF" w:themeFill="background1"/>
          </w:tcPr>
          <w:p w14:paraId="06C9AE8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23A287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C2E735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228 = Black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D0C5103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F38B6C7" w14:textId="77777777" w:rsidTr="003644FF">
        <w:tc>
          <w:tcPr>
            <w:tcW w:w="862" w:type="dxa"/>
            <w:shd w:val="clear" w:color="auto" w:fill="FFFFFF" w:themeFill="background1"/>
          </w:tcPr>
          <w:p w14:paraId="0EC529C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CDFED9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5A9915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229 = White Black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539A34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52DAFF7" w14:textId="77777777" w:rsidTr="003644FF">
        <w:tc>
          <w:tcPr>
            <w:tcW w:w="862" w:type="dxa"/>
            <w:shd w:val="clear" w:color="auto" w:fill="FFFFFF" w:themeFill="background1"/>
          </w:tcPr>
          <w:p w14:paraId="0DC8B2A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77B948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AFCE3CC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230 = Hispanic Black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2BBAEC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466367A" w14:textId="77777777" w:rsidTr="003644FF">
        <w:tc>
          <w:tcPr>
            <w:tcW w:w="862" w:type="dxa"/>
            <w:shd w:val="clear" w:color="auto" w:fill="FFFFFF" w:themeFill="background1"/>
          </w:tcPr>
          <w:p w14:paraId="14C440C5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F5753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E9ED34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231 = White Hispanic Black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E1B9D17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F064BD2" w14:textId="77777777" w:rsidTr="003644FF">
        <w:tc>
          <w:tcPr>
            <w:tcW w:w="862" w:type="dxa"/>
            <w:shd w:val="clear" w:color="auto" w:fill="FFFFFF" w:themeFill="background1"/>
          </w:tcPr>
          <w:p w14:paraId="0044A5DD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49BC3F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6B9827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232 =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5CE1B9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87E437B" w14:textId="77777777" w:rsidTr="003644FF">
        <w:tc>
          <w:tcPr>
            <w:tcW w:w="862" w:type="dxa"/>
            <w:shd w:val="clear" w:color="auto" w:fill="FFFFFF" w:themeFill="background1"/>
          </w:tcPr>
          <w:p w14:paraId="0F97A5D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7C0CCF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A84069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233 = White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5FE513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06F3D00" w14:textId="77777777" w:rsidTr="003644FF">
        <w:tc>
          <w:tcPr>
            <w:tcW w:w="862" w:type="dxa"/>
            <w:shd w:val="clear" w:color="auto" w:fill="FFFFFF" w:themeFill="background1"/>
          </w:tcPr>
          <w:p w14:paraId="2EEFAEB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C0F2F1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D8EB2E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234 = Hispanic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671A26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463ED9E" w14:textId="77777777" w:rsidTr="003644FF">
        <w:tc>
          <w:tcPr>
            <w:tcW w:w="862" w:type="dxa"/>
            <w:shd w:val="clear" w:color="auto" w:fill="FFFFFF" w:themeFill="background1"/>
          </w:tcPr>
          <w:p w14:paraId="26841A12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4E8DBB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440BCC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235 = White Hispanic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29760A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9E9FB1B" w14:textId="77777777" w:rsidTr="003644FF">
        <w:tc>
          <w:tcPr>
            <w:tcW w:w="862" w:type="dxa"/>
            <w:shd w:val="clear" w:color="auto" w:fill="FFFFFF" w:themeFill="background1"/>
          </w:tcPr>
          <w:p w14:paraId="289F7F0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9D9AF21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F20283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236 = Black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FB33AF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B9E36D6" w14:textId="77777777" w:rsidTr="003644FF">
        <w:tc>
          <w:tcPr>
            <w:tcW w:w="862" w:type="dxa"/>
            <w:shd w:val="clear" w:color="auto" w:fill="FFFFFF" w:themeFill="background1"/>
          </w:tcPr>
          <w:p w14:paraId="505331C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2AA23A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42738A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237 = White Black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FB631B9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4413B55" w14:textId="77777777" w:rsidTr="003644FF">
        <w:tc>
          <w:tcPr>
            <w:tcW w:w="862" w:type="dxa"/>
            <w:shd w:val="clear" w:color="auto" w:fill="FFFFFF" w:themeFill="background1"/>
          </w:tcPr>
          <w:p w14:paraId="6FAA8528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BC3526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F3E2C6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238 = Hispanic Black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F39B77E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EB74775" w14:textId="77777777" w:rsidTr="003644FF">
        <w:tc>
          <w:tcPr>
            <w:tcW w:w="862" w:type="dxa"/>
            <w:shd w:val="clear" w:color="auto" w:fill="FFFFFF" w:themeFill="background1"/>
          </w:tcPr>
          <w:p w14:paraId="158E0E9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5D16642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D4CB17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239 = White Hispanic Black Asian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1240102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01A5F5D" w14:textId="77777777" w:rsidTr="003644FF">
        <w:tc>
          <w:tcPr>
            <w:tcW w:w="862" w:type="dxa"/>
            <w:shd w:val="clear" w:color="auto" w:fill="FFFFFF" w:themeFill="background1"/>
          </w:tcPr>
          <w:p w14:paraId="183D3750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F7FA97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F94226D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240 =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0F98970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7B0C742E" w14:textId="77777777" w:rsidTr="003644FF">
        <w:tc>
          <w:tcPr>
            <w:tcW w:w="862" w:type="dxa"/>
            <w:shd w:val="clear" w:color="auto" w:fill="FFFFFF" w:themeFill="background1"/>
          </w:tcPr>
          <w:p w14:paraId="5EC925C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5BC6AC9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859932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241 = White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F6E71B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9F5281C" w14:textId="77777777" w:rsidTr="003644FF">
        <w:tc>
          <w:tcPr>
            <w:tcW w:w="862" w:type="dxa"/>
            <w:shd w:val="clear" w:color="auto" w:fill="FFFFFF" w:themeFill="background1"/>
          </w:tcPr>
          <w:p w14:paraId="27D203AC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EE393CF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3BAA3A2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242 = Hispanic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C84B3D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4ACB7B53" w14:textId="77777777" w:rsidTr="003644FF">
        <w:tc>
          <w:tcPr>
            <w:tcW w:w="862" w:type="dxa"/>
            <w:shd w:val="clear" w:color="auto" w:fill="FFFFFF" w:themeFill="background1"/>
          </w:tcPr>
          <w:p w14:paraId="2D10998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70DFBF30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2B6962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243 = White Hispanic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1AAA6B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691A1D58" w14:textId="77777777" w:rsidTr="003644FF">
        <w:tc>
          <w:tcPr>
            <w:tcW w:w="862" w:type="dxa"/>
            <w:shd w:val="clear" w:color="auto" w:fill="FFFFFF" w:themeFill="background1"/>
          </w:tcPr>
          <w:p w14:paraId="7B46F0BF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6B8EC82B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FA21254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244 = Black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67A61254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5A99C90" w14:textId="77777777" w:rsidTr="003644FF">
        <w:tc>
          <w:tcPr>
            <w:tcW w:w="862" w:type="dxa"/>
            <w:shd w:val="clear" w:color="auto" w:fill="FFFFFF" w:themeFill="background1"/>
          </w:tcPr>
          <w:p w14:paraId="29E4AA56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467784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07D8612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245 = White Black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7A8D314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D439065" w14:textId="77777777" w:rsidTr="003644FF">
        <w:tc>
          <w:tcPr>
            <w:tcW w:w="862" w:type="dxa"/>
            <w:shd w:val="clear" w:color="auto" w:fill="FFFFFF" w:themeFill="background1"/>
          </w:tcPr>
          <w:p w14:paraId="26E7F35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B6F1ED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60FE9D2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246 = Hispanic Black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2DEED55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A278374" w14:textId="77777777" w:rsidTr="003644FF">
        <w:tc>
          <w:tcPr>
            <w:tcW w:w="862" w:type="dxa"/>
            <w:shd w:val="clear" w:color="auto" w:fill="FFFFFF" w:themeFill="background1"/>
          </w:tcPr>
          <w:p w14:paraId="04076D9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C03760C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BD47571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247 = White Hispanic Black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0AA23A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389AB0BD" w14:textId="77777777" w:rsidTr="003644FF">
        <w:tc>
          <w:tcPr>
            <w:tcW w:w="862" w:type="dxa"/>
            <w:shd w:val="clear" w:color="auto" w:fill="FFFFFF" w:themeFill="background1"/>
          </w:tcPr>
          <w:p w14:paraId="38EAF0A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281F05A5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9284FA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248 =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2A8482CD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E15AD80" w14:textId="77777777" w:rsidTr="003644FF">
        <w:tc>
          <w:tcPr>
            <w:tcW w:w="862" w:type="dxa"/>
            <w:shd w:val="clear" w:color="auto" w:fill="FFFFFF" w:themeFill="background1"/>
          </w:tcPr>
          <w:p w14:paraId="217B1A54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0AADCFE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490E6E8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249 = White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49B3B43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9C11564" w14:textId="77777777" w:rsidTr="003644FF">
        <w:tc>
          <w:tcPr>
            <w:tcW w:w="862" w:type="dxa"/>
            <w:shd w:val="clear" w:color="auto" w:fill="FFFFFF" w:themeFill="background1"/>
          </w:tcPr>
          <w:p w14:paraId="70ADC337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5270C44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560E6D23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250 = Hispanic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27DA8CB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1B7EF14" w14:textId="77777777" w:rsidTr="003644FF">
        <w:tc>
          <w:tcPr>
            <w:tcW w:w="862" w:type="dxa"/>
            <w:shd w:val="clear" w:color="auto" w:fill="FFFFFF" w:themeFill="background1"/>
          </w:tcPr>
          <w:p w14:paraId="6F5E6629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138212A8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00126FE8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251 = White Hispanic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E5BC596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20B9E2F0" w14:textId="77777777" w:rsidTr="003644FF">
        <w:tc>
          <w:tcPr>
            <w:tcW w:w="862" w:type="dxa"/>
            <w:shd w:val="clear" w:color="auto" w:fill="FFFFFF" w:themeFill="background1"/>
          </w:tcPr>
          <w:p w14:paraId="085B7C61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8BF4BDD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1DCE37B7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252 = Black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B3C3B41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0FD13CD2" w14:textId="77777777" w:rsidTr="003644FF">
        <w:tc>
          <w:tcPr>
            <w:tcW w:w="862" w:type="dxa"/>
            <w:shd w:val="clear" w:color="auto" w:fill="FFFFFF" w:themeFill="background1"/>
          </w:tcPr>
          <w:p w14:paraId="1643DF1E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44D331C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5297BC0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253 = White Black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537D7A7F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51438269" w14:textId="77777777" w:rsidTr="003644FF">
        <w:tc>
          <w:tcPr>
            <w:tcW w:w="862" w:type="dxa"/>
            <w:shd w:val="clear" w:color="auto" w:fill="FFFFFF" w:themeFill="background1"/>
          </w:tcPr>
          <w:p w14:paraId="6917003B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3270BD43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2A198769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254 = Hispanic Black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306C9958" w14:textId="77777777" w:rsidR="00B60E21" w:rsidRPr="005457E5" w:rsidRDefault="00B60E21" w:rsidP="00CE4058">
            <w:pPr>
              <w:jc w:val="both"/>
            </w:pPr>
          </w:p>
        </w:tc>
      </w:tr>
      <w:tr w:rsidR="00B60E21" w:rsidRPr="005457E5" w14:paraId="11E2F11A" w14:textId="77777777" w:rsidTr="003644FF">
        <w:tc>
          <w:tcPr>
            <w:tcW w:w="862" w:type="dxa"/>
            <w:shd w:val="clear" w:color="auto" w:fill="FFFFFF" w:themeFill="background1"/>
          </w:tcPr>
          <w:p w14:paraId="25EECDE3" w14:textId="77777777" w:rsidR="00B60E21" w:rsidRPr="005457E5" w:rsidRDefault="00B60E21" w:rsidP="00CE4058">
            <w:pPr>
              <w:jc w:val="both"/>
            </w:pPr>
          </w:p>
        </w:tc>
        <w:tc>
          <w:tcPr>
            <w:tcW w:w="2494" w:type="dxa"/>
            <w:shd w:val="clear" w:color="auto" w:fill="FFFFFF" w:themeFill="background1"/>
          </w:tcPr>
          <w:p w14:paraId="555D4BD7" w14:textId="77777777" w:rsidR="00B60E21" w:rsidRPr="005457E5" w:rsidRDefault="00B60E21" w:rsidP="00CE4058">
            <w:pPr>
              <w:jc w:val="both"/>
            </w:pPr>
          </w:p>
        </w:tc>
        <w:tc>
          <w:tcPr>
            <w:tcW w:w="4517" w:type="dxa"/>
            <w:shd w:val="clear" w:color="auto" w:fill="FFFFFF" w:themeFill="background1"/>
          </w:tcPr>
          <w:p w14:paraId="773350CB" w14:textId="77777777" w:rsidR="00B60E21" w:rsidRPr="005457E5" w:rsidRDefault="00B60E21" w:rsidP="00CE4058">
            <w:pPr>
              <w:ind w:left="590" w:hanging="540"/>
              <w:jc w:val="both"/>
            </w:pPr>
            <w:r w:rsidRPr="00017892">
              <w:t>255 = White Hispanic Black Asian AIAN MENA NHPI SOR</w:t>
            </w:r>
          </w:p>
        </w:tc>
        <w:tc>
          <w:tcPr>
            <w:tcW w:w="1662" w:type="dxa"/>
            <w:shd w:val="clear" w:color="auto" w:fill="FFFFFF" w:themeFill="background1"/>
          </w:tcPr>
          <w:p w14:paraId="06AF65D9" w14:textId="77777777" w:rsidR="00B60E21" w:rsidRPr="005457E5" w:rsidRDefault="00B60E21" w:rsidP="00CE4058">
            <w:pPr>
              <w:jc w:val="both"/>
            </w:pPr>
          </w:p>
        </w:tc>
      </w:tr>
      <w:bookmarkEnd w:id="0"/>
    </w:tbl>
    <w:p w14:paraId="4A483FEC" w14:textId="77777777" w:rsidR="00B20894" w:rsidRDefault="00B20894"/>
    <w:p w14:paraId="50C91388" w14:textId="77777777" w:rsidR="00B60E21" w:rsidRDefault="00B60E21" w:rsidP="00B60E21">
      <w:pPr>
        <w:pStyle w:val="Heading1"/>
      </w:pPr>
      <w:bookmarkStart w:id="1" w:name="_Ref488648959"/>
      <w:r>
        <w:t xml:space="preserve">Supporting </w:t>
      </w:r>
      <w:commentRangeStart w:id="2"/>
      <w:commentRangeStart w:id="3"/>
      <w:commentRangeStart w:id="4"/>
      <w:r>
        <w:t>Software</w:t>
      </w:r>
      <w:bookmarkEnd w:id="1"/>
      <w:commentRangeEnd w:id="2"/>
      <w:r>
        <w:rPr>
          <w:rStyle w:val="CommentReference"/>
          <w:b w:val="0"/>
          <w:bCs w:val="0"/>
          <w:kern w:val="0"/>
        </w:rPr>
        <w:commentReference w:id="2"/>
      </w:r>
      <w:commentRangeEnd w:id="3"/>
      <w:r>
        <w:rPr>
          <w:rStyle w:val="CommentReference"/>
          <w:b w:val="0"/>
          <w:bCs w:val="0"/>
          <w:kern w:val="0"/>
        </w:rPr>
        <w:commentReference w:id="3"/>
      </w:r>
      <w:commentRangeEnd w:id="4"/>
      <w:r>
        <w:rPr>
          <w:rStyle w:val="CommentReference"/>
          <w:b w:val="0"/>
          <w:bCs w:val="0"/>
          <w:kern w:val="0"/>
        </w:rPr>
        <w:commentReference w:id="4"/>
      </w:r>
    </w:p>
    <w:p w14:paraId="4CFF173B" w14:textId="07FD876F" w:rsidR="00B60E21" w:rsidRDefault="00B60E21" w:rsidP="00B60E21">
      <w:pPr>
        <w:pStyle w:val="Heading2"/>
      </w:pPr>
      <w:bookmarkStart w:id="5" w:name="_Ref488649030"/>
      <w:r>
        <w:t>Race Recode Generator</w:t>
      </w:r>
      <w:bookmarkEnd w:id="5"/>
    </w:p>
    <w:p w14:paraId="712B0F91" w14:textId="77777777" w:rsidR="00B60E21" w:rsidRDefault="00B60E21" w:rsidP="00B60E21">
      <w:r>
        <w:t>This program generated the race recodes for CENRACE:</w:t>
      </w:r>
    </w:p>
    <w:p w14:paraId="1C01256A" w14:textId="77777777" w:rsidR="00B60E21" w:rsidRDefault="00B60E21" w:rsidP="00B60E21">
      <w:pPr>
        <w:pStyle w:val="Code"/>
      </w:pPr>
    </w:p>
    <w:p w14:paraId="7305112C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>#!/usr/bin/python</w:t>
      </w:r>
    </w:p>
    <w:p w14:paraId="2470B1A2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>#</w:t>
      </w:r>
    </w:p>
    <w:p w14:paraId="125B5604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># Generate race codes</w:t>
      </w:r>
    </w:p>
    <w:p w14:paraId="54FF99D7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>for i in range(0,256):</w:t>
      </w:r>
    </w:p>
    <w:p w14:paraId="6CBDA465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r = []</w:t>
      </w:r>
    </w:p>
    <w:p w14:paraId="4258A7FC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</w:t>
      </w:r>
      <w:r>
        <w:rPr>
          <w:noProof/>
        </w:rPr>
        <w:t xml:space="preserve">i </w:t>
      </w:r>
      <w:r w:rsidRPr="003D5A97">
        <w:rPr>
          <w:noProof/>
        </w:rPr>
        <w:t>&amp;</w:t>
      </w:r>
      <w:r>
        <w:rPr>
          <w:noProof/>
        </w:rPr>
        <w:t xml:space="preserve">   </w:t>
      </w:r>
      <w:r w:rsidRPr="003D5A97">
        <w:rPr>
          <w:noProof/>
        </w:rPr>
        <w:t>1: r.extend(['White'])</w:t>
      </w:r>
    </w:p>
    <w:p w14:paraId="5E313A99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 </w:t>
      </w:r>
      <w:r w:rsidRPr="003D5A97">
        <w:rPr>
          <w:noProof/>
        </w:rPr>
        <w:t>2: r.extend(['Hispanic'])</w:t>
      </w:r>
    </w:p>
    <w:p w14:paraId="21A1E76F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 </w:t>
      </w:r>
      <w:r w:rsidRPr="003D5A97">
        <w:rPr>
          <w:noProof/>
        </w:rPr>
        <w:t>4: r.extend(['Black'])</w:t>
      </w:r>
    </w:p>
    <w:p w14:paraId="5B385DB9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 </w:t>
      </w:r>
      <w:r w:rsidRPr="003D5A97">
        <w:rPr>
          <w:noProof/>
        </w:rPr>
        <w:t>8: r.extend(['Asian'])</w:t>
      </w:r>
    </w:p>
    <w:p w14:paraId="1C70583A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</w:t>
      </w:r>
      <w:r w:rsidRPr="003D5A97">
        <w:rPr>
          <w:noProof/>
        </w:rPr>
        <w:t>16: r.extend(['AIAN'])</w:t>
      </w:r>
    </w:p>
    <w:p w14:paraId="1CF570A1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</w:t>
      </w:r>
      <w:r w:rsidRPr="003D5A97">
        <w:rPr>
          <w:noProof/>
        </w:rPr>
        <w:t>32: r.extend(['MENA'])</w:t>
      </w:r>
    </w:p>
    <w:p w14:paraId="0EEE95E0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 </w:t>
      </w:r>
      <w:r w:rsidRPr="003D5A97">
        <w:rPr>
          <w:noProof/>
        </w:rPr>
        <w:t>64: r.extend(['NHPI'])</w:t>
      </w:r>
    </w:p>
    <w:p w14:paraId="71F86D7E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if i</w:t>
      </w:r>
      <w:r>
        <w:rPr>
          <w:noProof/>
        </w:rPr>
        <w:t xml:space="preserve"> </w:t>
      </w:r>
      <w:r w:rsidRPr="003D5A97">
        <w:rPr>
          <w:noProof/>
        </w:rPr>
        <w:t>&amp;</w:t>
      </w:r>
      <w:r>
        <w:rPr>
          <w:noProof/>
        </w:rPr>
        <w:t xml:space="preserve"> </w:t>
      </w:r>
      <w:r w:rsidRPr="003D5A97">
        <w:rPr>
          <w:noProof/>
        </w:rPr>
        <w:t>128: r.extend(['SOR'])</w:t>
      </w:r>
    </w:p>
    <w:p w14:paraId="628D60AD" w14:textId="77777777" w:rsidR="00B60E21" w:rsidRPr="003D5A97" w:rsidRDefault="00B60E21" w:rsidP="00B60E21">
      <w:pPr>
        <w:pStyle w:val="Code"/>
        <w:rPr>
          <w:noProof/>
        </w:rPr>
      </w:pPr>
      <w:r w:rsidRPr="003D5A97">
        <w:rPr>
          <w:noProof/>
        </w:rPr>
        <w:t xml:space="preserve">    print("{:03} = {}".format(i," ".join(r)))</w:t>
      </w:r>
    </w:p>
    <w:p w14:paraId="64C2A7E2" w14:textId="77777777" w:rsidR="00B60E21" w:rsidRDefault="00B60E21"/>
    <w:p w14:paraId="1AAF7D8B" w14:textId="77777777" w:rsidR="00B60E21" w:rsidRDefault="00B60E21"/>
    <w:sectPr w:rsidR="00B6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Walter L Holmes (CENSUS/POP FED)" w:date="2017-08-02T10:22:00Z" w:initials="WLH(F">
    <w:p w14:paraId="115D2A22" w14:textId="77777777" w:rsidR="00B60E21" w:rsidRDefault="00B60E21" w:rsidP="00B60E21">
      <w:pPr>
        <w:pStyle w:val="CommentText"/>
      </w:pPr>
      <w:r>
        <w:rPr>
          <w:rStyle w:val="CommentReference"/>
        </w:rPr>
        <w:annotationRef/>
      </w:r>
      <w:r>
        <w:t>CDAR – Please create a IMPRACE “Race Recode Generator” for IMPRACE.  Per the discussion at the Tuesday, 8/1 RPO meeting, we believe it is okay to re-add IMPRACE.</w:t>
      </w:r>
    </w:p>
  </w:comment>
  <w:comment w:id="3" w:author="Simson L Garfinkel (CENSUS/CDAR FED)" w:date="2017-08-06T18:06:00Z" w:initials="SLG(F">
    <w:p w14:paraId="3E2621C2" w14:textId="77777777" w:rsidR="00B60E21" w:rsidRDefault="00B60E21" w:rsidP="00B60E21">
      <w:pPr>
        <w:pStyle w:val="CommentText"/>
      </w:pPr>
      <w:r>
        <w:rPr>
          <w:rStyle w:val="CommentReference"/>
        </w:rPr>
        <w:annotationRef/>
      </w:r>
      <w:r>
        <w:t>I can’t find IMPRACE in this document, other than in your comments. Which one is IMPRACE?</w:t>
      </w:r>
    </w:p>
  </w:comment>
  <w:comment w:id="4" w:author="Simson L Garfinkel (CENSUS/CDAR FED)" w:date="2017-08-25T16:42:00Z" w:initials="SLG(F">
    <w:p w14:paraId="57E9ED49" w14:textId="77777777" w:rsidR="00B60E21" w:rsidRDefault="00B60E21" w:rsidP="00B60E21">
      <w:pPr>
        <w:pStyle w:val="CommentText"/>
      </w:pPr>
      <w:r>
        <w:rPr>
          <w:rStyle w:val="CommentReference"/>
        </w:rPr>
        <w:annotationRef/>
      </w:r>
      <w:r>
        <w:t>Do you mean a program that takes the string and returns a number?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D2A22" w15:done="0"/>
  <w15:commentEx w15:paraId="3E2621C2" w15:paraIdParent="115D2A22" w15:done="0"/>
  <w15:commentEx w15:paraId="57E9ED49" w15:paraIdParent="115D2A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C73"/>
    <w:multiLevelType w:val="multilevel"/>
    <w:tmpl w:val="B4A6E822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D5C"/>
    <w:multiLevelType w:val="hybridMultilevel"/>
    <w:tmpl w:val="E4DC8222"/>
    <w:lvl w:ilvl="0" w:tplc="452033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518B"/>
    <w:multiLevelType w:val="multilevel"/>
    <w:tmpl w:val="E1C273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6D55351"/>
    <w:multiLevelType w:val="hybridMultilevel"/>
    <w:tmpl w:val="30129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B6257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F3315"/>
    <w:multiLevelType w:val="multilevel"/>
    <w:tmpl w:val="CB6A2A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1B7DF5"/>
    <w:multiLevelType w:val="hybridMultilevel"/>
    <w:tmpl w:val="67BAAE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701F9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9D6562B"/>
    <w:multiLevelType w:val="hybridMultilevel"/>
    <w:tmpl w:val="1560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620E4"/>
    <w:multiLevelType w:val="hybridMultilevel"/>
    <w:tmpl w:val="DFBA82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5624C"/>
    <w:multiLevelType w:val="hybridMultilevel"/>
    <w:tmpl w:val="FDDC7D34"/>
    <w:lvl w:ilvl="0" w:tplc="746CD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0" w15:restartNumberingAfterBreak="0">
    <w:nsid w:val="1E1379D1"/>
    <w:multiLevelType w:val="multilevel"/>
    <w:tmpl w:val="0854D6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3315019"/>
    <w:multiLevelType w:val="hybridMultilevel"/>
    <w:tmpl w:val="EF96EFD0"/>
    <w:lvl w:ilvl="0" w:tplc="A63A6D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892"/>
    <w:multiLevelType w:val="hybridMultilevel"/>
    <w:tmpl w:val="83060DC2"/>
    <w:lvl w:ilvl="0" w:tplc="7C50801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67FB8"/>
    <w:multiLevelType w:val="hybridMultilevel"/>
    <w:tmpl w:val="6C989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FE5DA7"/>
    <w:multiLevelType w:val="hybridMultilevel"/>
    <w:tmpl w:val="44C83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9B1AFC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349C"/>
    <w:multiLevelType w:val="hybridMultilevel"/>
    <w:tmpl w:val="F41C8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37608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475972"/>
    <w:multiLevelType w:val="hybridMultilevel"/>
    <w:tmpl w:val="5A7A9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8F166B"/>
    <w:multiLevelType w:val="hybridMultilevel"/>
    <w:tmpl w:val="E8800CB2"/>
    <w:lvl w:ilvl="0" w:tplc="9000F08C">
      <w:start w:val="2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05B79C8"/>
    <w:multiLevelType w:val="multilevel"/>
    <w:tmpl w:val="5EA2DC5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1" w15:restartNumberingAfterBreak="0">
    <w:nsid w:val="50691F00"/>
    <w:multiLevelType w:val="hybridMultilevel"/>
    <w:tmpl w:val="5B16ECEA"/>
    <w:lvl w:ilvl="0" w:tplc="0304F088">
      <w:start w:val="8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577161FA"/>
    <w:multiLevelType w:val="hybridMultilevel"/>
    <w:tmpl w:val="FA40121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7BC064F"/>
    <w:multiLevelType w:val="hybridMultilevel"/>
    <w:tmpl w:val="736C7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14C13"/>
    <w:multiLevelType w:val="hybridMultilevel"/>
    <w:tmpl w:val="5A0E63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5F947B6"/>
    <w:multiLevelType w:val="hybridMultilevel"/>
    <w:tmpl w:val="EC74BDD0"/>
    <w:lvl w:ilvl="0" w:tplc="1E029B7E">
      <w:start w:val="1"/>
      <w:numFmt w:val="bullet"/>
      <w:pStyle w:val="TableText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8B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54B29"/>
    <w:multiLevelType w:val="hybridMultilevel"/>
    <w:tmpl w:val="BC68795A"/>
    <w:lvl w:ilvl="0" w:tplc="6CE644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E3DF4"/>
    <w:multiLevelType w:val="hybridMultilevel"/>
    <w:tmpl w:val="F508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55470"/>
    <w:multiLevelType w:val="multilevel"/>
    <w:tmpl w:val="5EA2DC5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9" w15:restartNumberingAfterBreak="0">
    <w:nsid w:val="6D2A251A"/>
    <w:multiLevelType w:val="hybridMultilevel"/>
    <w:tmpl w:val="117C21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00A5F"/>
    <w:multiLevelType w:val="hybridMultilevel"/>
    <w:tmpl w:val="4E90798C"/>
    <w:lvl w:ilvl="0" w:tplc="8F4268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021EE"/>
    <w:multiLevelType w:val="hybridMultilevel"/>
    <w:tmpl w:val="C710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E1EC5"/>
    <w:multiLevelType w:val="hybridMultilevel"/>
    <w:tmpl w:val="C632F9B6"/>
    <w:lvl w:ilvl="0" w:tplc="746CDEAA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787E3957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C03148"/>
    <w:multiLevelType w:val="hybridMultilevel"/>
    <w:tmpl w:val="AA505E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5"/>
  </w:num>
  <w:num w:numId="4">
    <w:abstractNumId w:val="10"/>
  </w:num>
  <w:num w:numId="5">
    <w:abstractNumId w:val="20"/>
  </w:num>
  <w:num w:numId="6">
    <w:abstractNumId w:val="28"/>
  </w:num>
  <w:num w:numId="7">
    <w:abstractNumId w:val="14"/>
  </w:num>
  <w:num w:numId="8">
    <w:abstractNumId w:val="23"/>
  </w:num>
  <w:num w:numId="9">
    <w:abstractNumId w:val="0"/>
  </w:num>
  <w:num w:numId="10">
    <w:abstractNumId w:val="22"/>
  </w:num>
  <w:num w:numId="11">
    <w:abstractNumId w:val="34"/>
  </w:num>
  <w:num w:numId="12">
    <w:abstractNumId w:val="6"/>
  </w:num>
  <w:num w:numId="13">
    <w:abstractNumId w:val="18"/>
  </w:num>
  <w:num w:numId="14">
    <w:abstractNumId w:val="16"/>
  </w:num>
  <w:num w:numId="15">
    <w:abstractNumId w:val="2"/>
  </w:num>
  <w:num w:numId="16">
    <w:abstractNumId w:val="26"/>
  </w:num>
  <w:num w:numId="17">
    <w:abstractNumId w:val="1"/>
  </w:num>
  <w:num w:numId="18">
    <w:abstractNumId w:val="30"/>
  </w:num>
  <w:num w:numId="19">
    <w:abstractNumId w:val="27"/>
  </w:num>
  <w:num w:numId="20">
    <w:abstractNumId w:val="8"/>
  </w:num>
  <w:num w:numId="21">
    <w:abstractNumId w:val="33"/>
  </w:num>
  <w:num w:numId="22">
    <w:abstractNumId w:val="7"/>
  </w:num>
  <w:num w:numId="23">
    <w:abstractNumId w:val="15"/>
  </w:num>
  <w:num w:numId="24">
    <w:abstractNumId w:val="19"/>
  </w:num>
  <w:num w:numId="25">
    <w:abstractNumId w:val="32"/>
  </w:num>
  <w:num w:numId="26">
    <w:abstractNumId w:val="9"/>
  </w:num>
  <w:num w:numId="27">
    <w:abstractNumId w:val="17"/>
  </w:num>
  <w:num w:numId="28">
    <w:abstractNumId w:val="3"/>
  </w:num>
  <w:num w:numId="29">
    <w:abstractNumId w:val="4"/>
  </w:num>
  <w:num w:numId="30">
    <w:abstractNumId w:val="13"/>
  </w:num>
  <w:num w:numId="31">
    <w:abstractNumId w:val="29"/>
  </w:num>
  <w:num w:numId="32">
    <w:abstractNumId w:val="31"/>
  </w:num>
  <w:num w:numId="33">
    <w:abstractNumId w:val="21"/>
  </w:num>
  <w:num w:numId="34">
    <w:abstractNumId w:val="11"/>
  </w:num>
  <w:num w:numId="3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lter L Holmes (CENSUS/POP FED)">
    <w15:presenceInfo w15:providerId="AD" w15:userId="S-1-5-21-2418650581-3053253586-2785318765-22281"/>
  </w15:person>
  <w15:person w15:author="Simson L Garfinkel (CENSUS/CDAR FED)">
    <w15:presenceInfo w15:providerId="AD" w15:userId="S-1-5-21-2418650581-3053253586-2785318765-2589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21"/>
    <w:rsid w:val="003644FF"/>
    <w:rsid w:val="00B20894"/>
    <w:rsid w:val="00B60E21"/>
    <w:rsid w:val="00B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1CF9"/>
  <w15:chartTrackingRefBased/>
  <w15:docId w15:val="{71EC0AE0-8E3E-4361-8886-AA2C8E53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E2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21"/>
    <w:pPr>
      <w:keepNext/>
      <w:numPr>
        <w:numId w:val="4"/>
      </w:numPr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B60E21"/>
    <w:pPr>
      <w:numPr>
        <w:ilvl w:val="1"/>
      </w:numPr>
      <w:tabs>
        <w:tab w:val="clear" w:pos="576"/>
      </w:tabs>
      <w:ind w:left="450" w:hanging="45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0E2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B60E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B60E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B60E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B60E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B60E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60E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21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60E21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0E21"/>
    <w:rPr>
      <w:rFonts w:ascii="Times New Roman" w:eastAsiaTheme="majorEastAsia" w:hAnsi="Times New Roman" w:cstheme="majorBidi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B60E21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B60E2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B60E21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B60E2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B60E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60E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igure">
    <w:name w:val="Figure"/>
    <w:qFormat/>
    <w:rsid w:val="00B60E21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itle">
    <w:name w:val="Doc Title"/>
    <w:qFormat/>
    <w:rsid w:val="00B60E21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56"/>
      <w:szCs w:val="24"/>
    </w:rPr>
  </w:style>
  <w:style w:type="paragraph" w:customStyle="1" w:styleId="Census">
    <w:name w:val="Census"/>
    <w:qFormat/>
    <w:rsid w:val="00B60E2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28"/>
      <w:szCs w:val="24"/>
    </w:rPr>
  </w:style>
  <w:style w:type="paragraph" w:customStyle="1" w:styleId="Version">
    <w:name w:val="Version"/>
    <w:qFormat/>
    <w:rsid w:val="00B60E21"/>
    <w:pPr>
      <w:spacing w:before="160" w:after="12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ubDate">
    <w:name w:val="PubDate"/>
    <w:qFormat/>
    <w:rsid w:val="00B60E21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B60E21"/>
    <w:pPr>
      <w:tabs>
        <w:tab w:val="left" w:pos="440"/>
        <w:tab w:val="right" w:leader="dot" w:pos="9350"/>
      </w:tabs>
    </w:pPr>
    <w:rPr>
      <w:b/>
      <w:bCs/>
      <w:iCs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2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E21"/>
    <w:pPr>
      <w:spacing w:after="200"/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rsid w:val="00B60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rsid w:val="00B60E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0E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60E21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qFormat/>
    <w:rsid w:val="00B60E21"/>
    <w:pPr>
      <w:numPr>
        <w:numId w:val="2"/>
      </w:numPr>
      <w:spacing w:before="60" w:after="60" w:line="240" w:lineRule="auto"/>
    </w:pPr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60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E21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E21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B60E21"/>
    <w:pPr>
      <w:autoSpaceDE w:val="0"/>
      <w:autoSpaceDN w:val="0"/>
      <w:adjustRightInd w:val="0"/>
      <w:spacing w:after="200" w:line="240" w:lineRule="atLeast"/>
      <w:jc w:val="both"/>
    </w:pPr>
    <w:rPr>
      <w:rFonts w:eastAsia="Calibri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B60E21"/>
    <w:rPr>
      <w:rFonts w:ascii="Times New Roman" w:eastAsia="Calibri" w:hAnsi="Times New Roman" w:cs="Times New Roman"/>
      <w:color w:val="000000"/>
      <w:szCs w:val="20"/>
    </w:rPr>
  </w:style>
  <w:style w:type="paragraph" w:customStyle="1" w:styleId="Tabletext">
    <w:name w:val="Table text"/>
    <w:basedOn w:val="Normal"/>
    <w:qFormat/>
    <w:rsid w:val="00B60E21"/>
    <w:pPr>
      <w:spacing w:before="40" w:after="40"/>
    </w:pPr>
    <w:rPr>
      <w:rFonts w:ascii="Arial" w:hAnsi="Arial"/>
      <w:sz w:val="18"/>
    </w:rPr>
  </w:style>
  <w:style w:type="paragraph" w:customStyle="1" w:styleId="Tablecolumnheading">
    <w:name w:val="Table column heading"/>
    <w:qFormat/>
    <w:rsid w:val="00B60E21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2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60E21"/>
    <w:pPr>
      <w:spacing w:before="120"/>
      <w:ind w:left="220"/>
    </w:pPr>
    <w:rPr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B60E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0E21"/>
    <w:pPr>
      <w:ind w:left="440"/>
    </w:pPr>
    <w:rPr>
      <w:rFonts w:asciiTheme="minorHAnsi" w:hAnsiTheme="minorHAnsi"/>
      <w:sz w:val="20"/>
      <w:szCs w:val="20"/>
    </w:rPr>
  </w:style>
  <w:style w:type="paragraph" w:customStyle="1" w:styleId="FrontMatterHeader">
    <w:name w:val="Front Matter Header"/>
    <w:qFormat/>
    <w:rsid w:val="00B60E21"/>
    <w:pPr>
      <w:spacing w:before="200" w:after="200" w:line="240" w:lineRule="auto"/>
    </w:pPr>
    <w:rPr>
      <w:rFonts w:ascii="Arial" w:eastAsia="Times New Roman" w:hAnsi="Arial" w:cs="Times New Roman"/>
      <w:b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60E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60E21"/>
    <w:rPr>
      <w:rFonts w:ascii="Times New Roman" w:eastAsia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E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E2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Text0">
    <w:name w:val="TableText"/>
    <w:aliases w:val="tt"/>
    <w:rsid w:val="00B60E21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ColumnHead">
    <w:name w:val="TableColumnHead"/>
    <w:basedOn w:val="Normal"/>
    <w:rsid w:val="00B60E21"/>
    <w:pPr>
      <w:spacing w:before="60" w:after="60"/>
      <w:jc w:val="center"/>
    </w:pPr>
    <w:rPr>
      <w:rFonts w:ascii="Arial" w:hAnsi="Arial" w:cs="Arial"/>
      <w:b/>
      <w:sz w:val="20"/>
      <w:szCs w:val="20"/>
    </w:rPr>
  </w:style>
  <w:style w:type="paragraph" w:customStyle="1" w:styleId="TableTextBullet1">
    <w:name w:val="TableText Bullet 1"/>
    <w:basedOn w:val="Normal"/>
    <w:rsid w:val="00B60E21"/>
    <w:pPr>
      <w:numPr>
        <w:numId w:val="3"/>
      </w:numPr>
      <w:tabs>
        <w:tab w:val="clear" w:pos="720"/>
        <w:tab w:val="num" w:pos="252"/>
      </w:tabs>
      <w:spacing w:before="40" w:after="40"/>
      <w:ind w:left="252" w:hanging="252"/>
    </w:pPr>
    <w:rPr>
      <w:rFonts w:ascii="Arial" w:hAnsi="Arial" w:cs="Arial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0E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E2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E21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B60E2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B60E2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60E21"/>
    <w:rPr>
      <w:rFonts w:ascii="Times New Roman" w:eastAsia="Times New Roman" w:hAnsi="Times New Roman" w:cs="Times New Roman"/>
      <w:szCs w:val="24"/>
    </w:rPr>
  </w:style>
  <w:style w:type="character" w:styleId="PageNumber">
    <w:name w:val="page number"/>
    <w:basedOn w:val="DefaultParagraphFont"/>
    <w:semiHidden/>
    <w:rsid w:val="00B60E21"/>
  </w:style>
  <w:style w:type="character" w:customStyle="1" w:styleId="Centered">
    <w:name w:val="Centered"/>
    <w:rsid w:val="00B60E21"/>
  </w:style>
  <w:style w:type="paragraph" w:styleId="Caption">
    <w:name w:val="caption"/>
    <w:basedOn w:val="Normal"/>
    <w:next w:val="Normal"/>
    <w:qFormat/>
    <w:rsid w:val="00B60E21"/>
    <w:pPr>
      <w:keepNext/>
    </w:pPr>
    <w:rPr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B60E21"/>
  </w:style>
  <w:style w:type="paragraph" w:customStyle="1" w:styleId="TemplateHead2">
    <w:name w:val="Template Head 2"/>
    <w:basedOn w:val="Normal"/>
    <w:qFormat/>
    <w:rsid w:val="00B60E21"/>
    <w:pPr>
      <w:spacing w:after="200" w:line="252" w:lineRule="auto"/>
    </w:pPr>
    <w:rPr>
      <w:rFonts w:ascii="Cambria" w:hAnsi="Cambria" w:cs="Cambria"/>
      <w:b/>
      <w:bCs/>
      <w:szCs w:val="22"/>
    </w:rPr>
  </w:style>
  <w:style w:type="paragraph" w:customStyle="1" w:styleId="Tableof">
    <w:name w:val="Table of ___"/>
    <w:basedOn w:val="Normal"/>
    <w:link w:val="TableofChar"/>
    <w:qFormat/>
    <w:rsid w:val="00B60E21"/>
    <w:pPr>
      <w:jc w:val="center"/>
    </w:pPr>
    <w:rPr>
      <w:b/>
      <w:bCs/>
      <w:sz w:val="28"/>
    </w:rPr>
  </w:style>
  <w:style w:type="character" w:customStyle="1" w:styleId="TableofChar">
    <w:name w:val="Table of ___ Char"/>
    <w:basedOn w:val="DefaultParagraphFont"/>
    <w:link w:val="Tableof"/>
    <w:rsid w:val="00B60E2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Revision">
    <w:name w:val="Revision"/>
    <w:hidden/>
    <w:uiPriority w:val="99"/>
    <w:semiHidden/>
    <w:rsid w:val="00B60E2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pef">
    <w:name w:val="_pe_f"/>
    <w:basedOn w:val="DefaultParagraphFont"/>
    <w:rsid w:val="00B60E21"/>
  </w:style>
  <w:style w:type="character" w:styleId="Strong">
    <w:name w:val="Strong"/>
    <w:basedOn w:val="DefaultParagraphFont"/>
    <w:uiPriority w:val="22"/>
    <w:qFormat/>
    <w:rsid w:val="00B60E21"/>
    <w:rPr>
      <w:b/>
      <w:bCs/>
    </w:rPr>
  </w:style>
  <w:style w:type="paragraph" w:customStyle="1" w:styleId="DOCUMENTTITLE">
    <w:name w:val="DOCUMENT TITLE"/>
    <w:basedOn w:val="Normal"/>
    <w:rsid w:val="00B60E21"/>
    <w:pPr>
      <w:spacing w:after="480"/>
      <w:jc w:val="center"/>
    </w:pPr>
    <w:rPr>
      <w:b/>
      <w:color w:val="808000"/>
      <w:sz w:val="40"/>
      <w:szCs w:val="20"/>
    </w:rPr>
  </w:style>
  <w:style w:type="paragraph" w:customStyle="1" w:styleId="DocumentDate">
    <w:name w:val="Document Date"/>
    <w:basedOn w:val="Normal"/>
    <w:rsid w:val="00B60E21"/>
    <w:pPr>
      <w:spacing w:before="120" w:after="120"/>
      <w:jc w:val="center"/>
    </w:pPr>
    <w:rPr>
      <w:rFonts w:ascii="Arial" w:hAnsi="Arial"/>
      <w:b/>
      <w:bCs/>
      <w:sz w:val="36"/>
      <w:szCs w:val="20"/>
    </w:rPr>
  </w:style>
  <w:style w:type="paragraph" w:customStyle="1" w:styleId="DocTitleHeader">
    <w:name w:val="Doc Title Header"/>
    <w:basedOn w:val="Normal"/>
    <w:rsid w:val="00B60E21"/>
    <w:pPr>
      <w:spacing w:after="120"/>
      <w:jc w:val="right"/>
    </w:pPr>
    <w:rPr>
      <w:b/>
      <w:i/>
      <w:color w:val="808000"/>
      <w:sz w:val="28"/>
      <w:szCs w:val="20"/>
    </w:rPr>
  </w:style>
  <w:style w:type="paragraph" w:customStyle="1" w:styleId="paragraph">
    <w:name w:val="paragraph"/>
    <w:basedOn w:val="Normal"/>
    <w:rsid w:val="00B60E21"/>
    <w:rPr>
      <w:sz w:val="24"/>
    </w:rPr>
  </w:style>
  <w:style w:type="character" w:customStyle="1" w:styleId="normaltextrun">
    <w:name w:val="normaltextrun"/>
    <w:basedOn w:val="DefaultParagraphFont"/>
    <w:rsid w:val="00B60E21"/>
  </w:style>
  <w:style w:type="character" w:customStyle="1" w:styleId="eop">
    <w:name w:val="eop"/>
    <w:basedOn w:val="DefaultParagraphFont"/>
    <w:rsid w:val="00B60E21"/>
  </w:style>
  <w:style w:type="paragraph" w:styleId="TOC4">
    <w:name w:val="toc 4"/>
    <w:basedOn w:val="Normal"/>
    <w:next w:val="Normal"/>
    <w:autoRedefine/>
    <w:uiPriority w:val="39"/>
    <w:unhideWhenUsed/>
    <w:rsid w:val="00B60E2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0E2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0E2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0E2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0E2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0E21"/>
    <w:pPr>
      <w:ind w:left="1760"/>
    </w:pPr>
    <w:rPr>
      <w:rFonts w:asciiTheme="minorHAnsi" w:hAnsiTheme="minorHAnsi"/>
      <w:sz w:val="20"/>
      <w:szCs w:val="20"/>
    </w:rPr>
  </w:style>
  <w:style w:type="paragraph" w:customStyle="1" w:styleId="P-SectionText">
    <w:name w:val="P-Section Text"/>
    <w:basedOn w:val="Normal"/>
    <w:uiPriority w:val="99"/>
    <w:qFormat/>
    <w:rsid w:val="00B60E21"/>
    <w:pPr>
      <w:spacing w:before="120" w:after="120"/>
    </w:pPr>
    <w:rPr>
      <w:rFonts w:ascii="Calibri" w:hAnsi="Calibri" w:cs="Calibri"/>
      <w:szCs w:val="22"/>
    </w:rPr>
  </w:style>
  <w:style w:type="character" w:customStyle="1" w:styleId="highlight">
    <w:name w:val="highlight"/>
    <w:basedOn w:val="DefaultParagraphFont"/>
    <w:rsid w:val="00B60E21"/>
  </w:style>
  <w:style w:type="character" w:styleId="FollowedHyperlink">
    <w:name w:val="FollowedHyperlink"/>
    <w:basedOn w:val="DefaultParagraphFont"/>
    <w:uiPriority w:val="99"/>
    <w:semiHidden/>
    <w:unhideWhenUsed/>
    <w:rsid w:val="00B60E21"/>
    <w:rPr>
      <w:color w:val="954F72" w:themeColor="followed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0E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0E21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B60E21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B60E2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B60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0E21"/>
    <w:pPr>
      <w:spacing w:before="100" w:beforeAutospacing="1" w:after="100" w:afterAutospacing="1"/>
    </w:pPr>
    <w:rPr>
      <w:sz w:val="24"/>
    </w:rPr>
  </w:style>
  <w:style w:type="paragraph" w:customStyle="1" w:styleId="Code">
    <w:name w:val="Code"/>
    <w:basedOn w:val="Normal"/>
    <w:link w:val="CodeChar"/>
    <w:qFormat/>
    <w:rsid w:val="00B60E21"/>
    <w:pPr>
      <w:ind w:left="72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B60E21"/>
    <w:rPr>
      <w:rFonts w:ascii="Consolas" w:eastAsia="Times New Roman" w:hAnsi="Consolas" w:cs="Consola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405FCEC4</Template>
  <TotalTime>2</TotalTime>
  <Pages>6</Pages>
  <Words>1361</Words>
  <Characters>7759</Characters>
  <Application>Microsoft Office Word</Application>
  <DocSecurity>0</DocSecurity>
  <Lines>64</Lines>
  <Paragraphs>18</Paragraphs>
  <ScaleCrop>false</ScaleCrop>
  <Company>Bureau of the Census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 Garfinkel (CENSUS/CDAR FED)</dc:creator>
  <cp:keywords/>
  <dc:description/>
  <cp:lastModifiedBy>Simson L Garfinkel (CENSUS/CDAR FED)</cp:lastModifiedBy>
  <cp:revision>2</cp:revision>
  <dcterms:created xsi:type="dcterms:W3CDTF">2017-09-26T14:13:00Z</dcterms:created>
  <dcterms:modified xsi:type="dcterms:W3CDTF">2017-09-26T14:15:00Z</dcterms:modified>
</cp:coreProperties>
</file>